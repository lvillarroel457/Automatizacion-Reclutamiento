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80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8"/>
        <w:gridCol w:w="3985"/>
        <w:gridCol w:w="728"/>
        <w:gridCol w:w="2938"/>
      </w:tblGrid>
      <w:tr w:rsidR="00112BFF" w:rsidRPr="005D6FA7" w14:paraId="45EF5365" w14:textId="77777777" w:rsidTr="00043945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52ACC60" w14:textId="2A23B10C" w:rsidR="00112BFF" w:rsidRPr="000338B4" w:rsidRDefault="00B86656" w:rsidP="00043945">
            <w:pPr>
              <w:pStyle w:val="Name"/>
              <w:ind w:right="-111"/>
              <w:rPr>
                <w:rFonts w:ascii="Proxima Nova Black" w:hAnsi="Proxima Nova Black"/>
                <w:sz w:val="28"/>
              </w:rPr>
            </w:pPr>
            <w:r>
              <w:t>{{Nombre}}</w:t>
            </w:r>
          </w:p>
        </w:tc>
      </w:tr>
      <w:tr w:rsidR="00112BFF" w:rsidRPr="005D6FA7" w14:paraId="79D3B0C6" w14:textId="77777777" w:rsidTr="00043945">
        <w:trPr>
          <w:trHeight w:val="598"/>
        </w:trPr>
        <w:tc>
          <w:tcPr>
            <w:tcW w:w="1271" w:type="pct"/>
            <w:shd w:val="clear" w:color="auto" w:fill="auto"/>
            <w:vAlign w:val="bottom"/>
          </w:tcPr>
          <w:p w14:paraId="095F1F57" w14:textId="77777777" w:rsidR="00112BFF" w:rsidRPr="005D6FA7" w:rsidRDefault="00112BFF" w:rsidP="00043945">
            <w:pPr>
              <w:pStyle w:val="PersonalInfo"/>
              <w:rPr>
                <w:rFonts w:cs="Open Sans"/>
                <w:sz w:val="18"/>
              </w:rPr>
            </w:pPr>
          </w:p>
        </w:tc>
        <w:tc>
          <w:tcPr>
            <w:tcW w:w="3729" w:type="pct"/>
            <w:gridSpan w:val="3"/>
            <w:shd w:val="clear" w:color="auto" w:fill="auto"/>
            <w:vAlign w:val="bottom"/>
          </w:tcPr>
          <w:p w14:paraId="2141F153" w14:textId="772E20E3" w:rsidR="00B86656" w:rsidRPr="008A6D41" w:rsidRDefault="00B86656" w:rsidP="00B86656">
            <w:pPr>
              <w:pStyle w:val="PersonalInfoRight"/>
              <w:ind w:left="-109" w:right="-111"/>
              <w:rPr>
                <w:rFonts w:cs="Open Sans"/>
                <w:sz w:val="22"/>
              </w:rPr>
            </w:pPr>
          </w:p>
        </w:tc>
      </w:tr>
      <w:tr w:rsidR="00112BFF" w:rsidRPr="005D6FA7" w14:paraId="101CEC12" w14:textId="77777777" w:rsidTr="00043945">
        <w:trPr>
          <w:trHeight w:val="372"/>
        </w:trPr>
        <w:tc>
          <w:tcPr>
            <w:tcW w:w="5000" w:type="pct"/>
            <w:gridSpan w:val="4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4931A1E7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31849B" w:themeColor="accent5" w:themeShade="BF"/>
                <w:sz w:val="18"/>
              </w:rPr>
            </w:pPr>
          </w:p>
        </w:tc>
      </w:tr>
      <w:tr w:rsidR="00112BFF" w:rsidRPr="005D6FA7" w14:paraId="58B7A72B" w14:textId="77777777" w:rsidTr="00043945">
        <w:trPr>
          <w:trHeight w:val="598"/>
        </w:trPr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0991727" w14:textId="77777777" w:rsidR="00112BFF" w:rsidRPr="008A6D41" w:rsidRDefault="00112BFF" w:rsidP="00043945">
            <w:pPr>
              <w:pStyle w:val="Section"/>
            </w:pPr>
            <w:r w:rsidRPr="008A6D41">
              <w:t>Summary of Qualifications</w:t>
            </w:r>
          </w:p>
          <w:p w14:paraId="4C19F7E0" w14:textId="77777777" w:rsidR="00112BFF" w:rsidRPr="005D6FA7" w:rsidRDefault="00112BFF" w:rsidP="00043945">
            <w:pPr>
              <w:pStyle w:val="ContentHeading"/>
              <w:jc w:val="left"/>
              <w:rPr>
                <w:rFonts w:cs="Open Sans"/>
                <w:color w:val="auto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64B7AED" w14:textId="6EF24C07" w:rsidR="00112BFF" w:rsidRPr="005D6FA7" w:rsidRDefault="00150C86" w:rsidP="00150C86">
            <w:pPr>
              <w:pStyle w:val="BodyText1"/>
              <w:rPr>
                <w:sz w:val="18"/>
              </w:rPr>
            </w:pPr>
            <w:r>
              <w:rPr>
                <w:lang w:val="en-AU"/>
              </w:rPr>
              <w:t>{{Summary}}</w:t>
            </w:r>
          </w:p>
        </w:tc>
      </w:tr>
      <w:tr w:rsidR="00112BFF" w:rsidRPr="005D6FA7" w14:paraId="28D37B1B" w14:textId="77777777" w:rsidTr="00043945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8950AFE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auto"/>
                <w:sz w:val="18"/>
              </w:rPr>
            </w:pPr>
          </w:p>
        </w:tc>
      </w:tr>
      <w:tr w:rsidR="00112BFF" w:rsidRPr="005D6FA7" w14:paraId="46C0E3CA" w14:textId="77777777" w:rsidTr="00043945">
        <w:trPr>
          <w:trHeight w:val="729"/>
        </w:trPr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024291D" w14:textId="2DCCBC4B" w:rsidR="00112BFF" w:rsidRPr="005D6FA7" w:rsidRDefault="00112BFF" w:rsidP="00580E32">
            <w:pPr>
              <w:pStyle w:val="Section"/>
            </w:pPr>
            <w:r w:rsidRPr="00112BFF">
              <w:t>Skills</w:t>
            </w:r>
          </w:p>
        </w:tc>
        <w:tc>
          <w:tcPr>
            <w:tcW w:w="194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A9875F" w14:textId="6A6DF767" w:rsidR="009C73F1" w:rsidRDefault="009C73F1" w:rsidP="00043945">
            <w:pPr>
              <w:pStyle w:val="Skillssubsection"/>
            </w:pPr>
            <w:r>
              <w:t xml:space="preserve">{% for </w:t>
            </w:r>
            <w:r w:rsidR="00C14F2E" w:rsidRPr="00C14F2E">
              <w:t>ski</w:t>
            </w:r>
            <w:r w:rsidR="00C14F2E">
              <w:t>ll</w:t>
            </w:r>
            <w:r w:rsidR="00C14F2E" w:rsidRPr="00C14F2E">
              <w:t xml:space="preserve"> in </w:t>
            </w:r>
            <w:r w:rsidR="00C14F2E">
              <w:t xml:space="preserve">skills </w:t>
            </w:r>
            <w:r>
              <w:t>%}</w:t>
            </w:r>
          </w:p>
          <w:p w14:paraId="33ED1B39" w14:textId="526FB4E4" w:rsidR="00C14F2E" w:rsidRDefault="00C14F2E" w:rsidP="00043945">
            <w:pPr>
              <w:pStyle w:val="Skillssubsection"/>
            </w:pPr>
            <w:r>
              <w:t>{{skill.name}}</w:t>
            </w:r>
          </w:p>
          <w:p w14:paraId="729F22F9" w14:textId="5C9EE9D8" w:rsidR="00C14F2E" w:rsidRPr="00A75EB2" w:rsidRDefault="00C14F2E" w:rsidP="00043945">
            <w:pPr>
              <w:pStyle w:val="Skillssubsection"/>
            </w:pPr>
            <w:r>
              <w:t>{% for sk</w:t>
            </w:r>
            <w:r w:rsidRPr="00C14F2E">
              <w:t xml:space="preserve"> in </w:t>
            </w:r>
            <w:r>
              <w:t>skill.skills %}</w:t>
            </w:r>
          </w:p>
          <w:p w14:paraId="6C7215FB" w14:textId="059675DF" w:rsidR="009C73F1" w:rsidRPr="00A75EB2" w:rsidRDefault="009C73F1" w:rsidP="009C73F1">
            <w:pPr>
              <w:pStyle w:val="Listbulleted"/>
            </w:pPr>
            <w:r>
              <w:t>{{</w:t>
            </w:r>
            <w:r w:rsidR="00C14F2E">
              <w:t>sk</w:t>
            </w:r>
            <w:r>
              <w:t>}}</w:t>
            </w:r>
            <w:r w:rsidR="009E5A34">
              <w:t xml:space="preserve"> </w:t>
            </w:r>
            <w:r>
              <w:t>{% endfor %}</w:t>
            </w:r>
          </w:p>
          <w:p w14:paraId="09D5DC45" w14:textId="77777777" w:rsidR="00C14F2E" w:rsidRPr="00A75EB2" w:rsidRDefault="00C14F2E" w:rsidP="00C14F2E">
            <w:pPr>
              <w:pStyle w:val="Skillssubsection"/>
            </w:pPr>
            <w:r>
              <w:t>{% endfor %}</w:t>
            </w:r>
          </w:p>
          <w:p w14:paraId="2F5C46B3" w14:textId="346D9ECE" w:rsidR="009C73F1" w:rsidRPr="00112BFF" w:rsidRDefault="009C73F1" w:rsidP="009C73F1">
            <w:pPr>
              <w:pStyle w:val="Listbulleted"/>
              <w:numPr>
                <w:ilvl w:val="0"/>
                <w:numId w:val="0"/>
              </w:numPr>
            </w:pPr>
          </w:p>
          <w:p w14:paraId="243AF3F1" w14:textId="6A8729A9" w:rsidR="00112BFF" w:rsidRPr="005D6FA7" w:rsidRDefault="00112BFF" w:rsidP="00C14F2E">
            <w:pPr>
              <w:pStyle w:val="Listbulleted"/>
              <w:numPr>
                <w:ilvl w:val="0"/>
                <w:numId w:val="0"/>
              </w:numPr>
              <w:ind w:left="360"/>
            </w:pPr>
          </w:p>
        </w:tc>
        <w:tc>
          <w:tcPr>
            <w:tcW w:w="1787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0DD598B" w14:textId="05CB7D00" w:rsidR="00112BFF" w:rsidRPr="005D6FA7" w:rsidRDefault="00112BFF" w:rsidP="00C14F2E">
            <w:pPr>
              <w:pStyle w:val="Listbulleted"/>
              <w:numPr>
                <w:ilvl w:val="0"/>
                <w:numId w:val="0"/>
              </w:numPr>
              <w:ind w:left="360"/>
            </w:pPr>
          </w:p>
        </w:tc>
      </w:tr>
      <w:tr w:rsidR="00112BFF" w:rsidRPr="005D6FA7" w14:paraId="5FA76334" w14:textId="77777777" w:rsidTr="00043945"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EFA25C" w14:textId="3656BEEC" w:rsidR="00492EC3" w:rsidRPr="005D6FA7" w:rsidRDefault="00492EC3" w:rsidP="00492EC3">
            <w:pPr>
              <w:pStyle w:val="ContentBodyBold"/>
              <w:rPr>
                <w:rFonts w:cs="Open Sans"/>
                <w:color w:val="auto"/>
                <w:sz w:val="18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3490E5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31849B" w:themeColor="accent5" w:themeShade="BF"/>
                <w:sz w:val="18"/>
              </w:rPr>
            </w:pPr>
          </w:p>
        </w:tc>
      </w:tr>
      <w:tr w:rsidR="00112BFF" w:rsidRPr="005D6FA7" w14:paraId="3B5D4247" w14:textId="77777777" w:rsidTr="00043945">
        <w:trPr>
          <w:trHeight w:hRule="exact" w:val="567"/>
        </w:trPr>
        <w:tc>
          <w:tcPr>
            <w:tcW w:w="127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3959CB4" w14:textId="77777777" w:rsidR="00112BFF" w:rsidRPr="008A6D41" w:rsidRDefault="00112BFF" w:rsidP="00043945">
            <w:pPr>
              <w:pStyle w:val="Section"/>
            </w:pPr>
            <w:r w:rsidRPr="008A6D41">
              <w:t>Experience</w:t>
            </w: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389EE21" w14:textId="77777777" w:rsidR="00112BFF" w:rsidRDefault="00112BFF" w:rsidP="00043945">
            <w:pPr>
              <w:pStyle w:val="ContentBodyBold"/>
              <w:rPr>
                <w:rFonts w:cs="Open Sans"/>
                <w:sz w:val="18"/>
              </w:rPr>
            </w:pPr>
          </w:p>
          <w:p w14:paraId="647198DB" w14:textId="77777777" w:rsidR="00492EC3" w:rsidRDefault="00492EC3" w:rsidP="00043945">
            <w:pPr>
              <w:pStyle w:val="ContentBodyBold"/>
              <w:rPr>
                <w:rFonts w:cs="Open Sans"/>
                <w:sz w:val="18"/>
              </w:rPr>
            </w:pPr>
            <w:r>
              <w:rPr>
                <w:rFonts w:cs="Open Sans"/>
                <w:sz w:val="18"/>
              </w:rPr>
              <w:t xml:space="preserve">{% </w:t>
            </w:r>
            <w:r w:rsidRPr="00492EC3">
              <w:rPr>
                <w:rFonts w:cs="Open Sans"/>
                <w:sz w:val="18"/>
              </w:rPr>
              <w:t>for exp in experience</w:t>
            </w:r>
            <w:r>
              <w:rPr>
                <w:rFonts w:cs="Open Sans"/>
                <w:sz w:val="18"/>
              </w:rPr>
              <w:t xml:space="preserve"> %}</w:t>
            </w:r>
          </w:p>
          <w:p w14:paraId="0DA984ED" w14:textId="66FF338C" w:rsidR="00492EC3" w:rsidRPr="005D6FA7" w:rsidRDefault="00492EC3" w:rsidP="00043945">
            <w:pPr>
              <w:pStyle w:val="ContentBodyBold"/>
              <w:rPr>
                <w:rFonts w:cs="Open Sans"/>
                <w:sz w:val="18"/>
              </w:rPr>
            </w:pPr>
          </w:p>
        </w:tc>
      </w:tr>
      <w:tr w:rsidR="00112BFF" w:rsidRPr="005D6FA7" w14:paraId="7E85DAE8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3C470E4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auto"/>
                <w:sz w:val="18"/>
              </w:rPr>
            </w:pP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22B9F2A" w14:textId="5E886783" w:rsidR="00492EC3" w:rsidRPr="005D6FA7" w:rsidRDefault="00492EC3" w:rsidP="00043945">
            <w:pPr>
              <w:rPr>
                <w:rFonts w:cs="Open Sans"/>
                <w:b/>
                <w:bCs/>
              </w:rPr>
            </w:pPr>
            <w:r>
              <w:rPr>
                <w:rFonts w:cs="Open Sans"/>
                <w:b/>
                <w:bCs/>
              </w:rPr>
              <w:t>{{exp.name}}</w:t>
            </w:r>
          </w:p>
        </w:tc>
      </w:tr>
      <w:tr w:rsidR="00112BFF" w:rsidRPr="005D6FA7" w14:paraId="1E553AEA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02BEF83" w14:textId="77777777" w:rsidR="00112BFF" w:rsidRPr="00781FD5" w:rsidRDefault="00112BFF" w:rsidP="00043945">
            <w:pPr>
              <w:pStyle w:val="Projectinformation"/>
            </w:pPr>
            <w:r w:rsidRPr="00781FD5">
              <w:t>Project Description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E88ED84" w14:textId="2E1F0C57" w:rsidR="00112BFF" w:rsidRDefault="00492EC3" w:rsidP="002D46AB">
            <w:pPr>
              <w:pStyle w:val="BodyText1"/>
            </w:pPr>
            <w:r>
              <w:t>{{exp.description}}</w:t>
            </w:r>
          </w:p>
          <w:p w14:paraId="71780EA4" w14:textId="77777777" w:rsidR="00492EC3" w:rsidRDefault="00492EC3" w:rsidP="002D46AB">
            <w:pPr>
              <w:pStyle w:val="BodyText1"/>
            </w:pPr>
          </w:p>
          <w:p w14:paraId="01A47CD2" w14:textId="5E2036DC" w:rsidR="00492EC3" w:rsidRPr="002D46AB" w:rsidRDefault="00492EC3" w:rsidP="002D46AB">
            <w:pPr>
              <w:pStyle w:val="BodyText1"/>
            </w:pPr>
          </w:p>
        </w:tc>
      </w:tr>
      <w:tr w:rsidR="00112BFF" w:rsidRPr="005D6FA7" w14:paraId="1D73F55E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6C1E672" w14:textId="77777777" w:rsidR="00112BFF" w:rsidRPr="00781FD5" w:rsidRDefault="00112BFF" w:rsidP="00043945">
            <w:pPr>
              <w:pStyle w:val="Projectinformation"/>
            </w:pPr>
            <w:r w:rsidRPr="00781FD5">
              <w:t>Customer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432D722" w14:textId="01EED6B6" w:rsidR="00492EC3" w:rsidRPr="00492EC3" w:rsidRDefault="00492EC3" w:rsidP="002D46AB">
            <w:pPr>
              <w:pStyle w:val="BodyText1"/>
            </w:pPr>
            <w:r>
              <w:t>{{exp.customer}}</w:t>
            </w:r>
          </w:p>
        </w:tc>
      </w:tr>
      <w:tr w:rsidR="00112BFF" w:rsidRPr="005D6FA7" w14:paraId="78364382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498CB9A" w14:textId="77777777" w:rsidR="00112BFF" w:rsidRPr="00781FD5" w:rsidRDefault="00112BFF" w:rsidP="00043945">
            <w:pPr>
              <w:pStyle w:val="Projectinformation"/>
            </w:pPr>
            <w:r w:rsidRPr="00781FD5">
              <w:t>Involvement Duration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26572514" w14:textId="62FC3E4C" w:rsidR="00492EC3" w:rsidRPr="002D46AB" w:rsidRDefault="00492EC3" w:rsidP="002D46AB">
            <w:pPr>
              <w:pStyle w:val="BodyText1"/>
            </w:pPr>
            <w:r>
              <w:t>{{exp.duration}}</w:t>
            </w:r>
            <w:r w:rsidR="00112BFF">
              <w:t xml:space="preserve"> </w:t>
            </w:r>
          </w:p>
        </w:tc>
      </w:tr>
      <w:tr w:rsidR="00112BFF" w:rsidRPr="005D6FA7" w14:paraId="0A9A770E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4C8CADC" w14:textId="77777777" w:rsidR="00112BFF" w:rsidRPr="00781FD5" w:rsidRDefault="00112BFF" w:rsidP="00043945">
            <w:pPr>
              <w:pStyle w:val="Projectinformation"/>
            </w:pPr>
            <w:r w:rsidRPr="00781FD5">
              <w:t>Project Role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4F2CF406" w14:textId="07E8144D" w:rsidR="00112BFF" w:rsidRPr="002D46AB" w:rsidRDefault="00492EC3" w:rsidP="002D46AB">
            <w:pPr>
              <w:pStyle w:val="BodyText1"/>
            </w:pPr>
            <w:r>
              <w:t>{{exp.role}}</w:t>
            </w:r>
          </w:p>
        </w:tc>
      </w:tr>
      <w:tr w:rsidR="00112BFF" w:rsidRPr="005D6FA7" w14:paraId="044785AA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2D604A3" w14:textId="77777777" w:rsidR="00112BFF" w:rsidRPr="00781FD5" w:rsidRDefault="00112BFF" w:rsidP="00043945">
            <w:pPr>
              <w:pStyle w:val="Projectinformation"/>
            </w:pPr>
            <w:r w:rsidRPr="00781FD5">
              <w:t>Responsibilities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1DD15F73" w14:textId="5683F94E" w:rsidR="00112BFF" w:rsidRPr="002D46AB" w:rsidRDefault="00492EC3" w:rsidP="00492EC3">
            <w:pPr>
              <w:pStyle w:val="Listbulleted"/>
              <w:numPr>
                <w:ilvl w:val="0"/>
                <w:numId w:val="0"/>
              </w:numPr>
              <w:ind w:left="360" w:hanging="360"/>
            </w:pPr>
            <w:r>
              <w:t>{{exp.responsibilities}}</w:t>
            </w:r>
          </w:p>
        </w:tc>
      </w:tr>
      <w:tr w:rsidR="00112BFF" w:rsidRPr="005D6FA7" w14:paraId="12FAA156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6DF77CA" w14:textId="77777777" w:rsidR="00112BFF" w:rsidRPr="00781FD5" w:rsidRDefault="00112BFF" w:rsidP="00043945">
            <w:pPr>
              <w:pStyle w:val="Projectinformation"/>
            </w:pPr>
            <w:r w:rsidRPr="00781FD5">
              <w:t>Project Team Size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4A9D6363" w14:textId="2C785E42" w:rsidR="00112BFF" w:rsidRPr="002D46AB" w:rsidRDefault="00492EC3" w:rsidP="002D46AB">
            <w:pPr>
              <w:pStyle w:val="BodyText1"/>
            </w:pPr>
            <w:r>
              <w:t>{{exp.team_size}}</w:t>
            </w:r>
          </w:p>
        </w:tc>
      </w:tr>
      <w:tr w:rsidR="00112BFF" w:rsidRPr="005D6FA7" w14:paraId="24F5F4F1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40C27F3" w14:textId="77777777" w:rsidR="00112BFF" w:rsidRPr="00781FD5" w:rsidRDefault="00112BFF" w:rsidP="00043945">
            <w:pPr>
              <w:pStyle w:val="Projectinformation"/>
            </w:pPr>
            <w:r w:rsidRPr="00781FD5">
              <w:t>Tools &amp; Technologies</w:t>
            </w: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4CA450D5" w14:textId="53CE82D7" w:rsidR="00492EC3" w:rsidRDefault="00492EC3" w:rsidP="00042084">
            <w:pPr>
              <w:pStyle w:val="BodyText1"/>
            </w:pPr>
            <w:r>
              <w:t>{{exp.</w:t>
            </w:r>
            <w:r w:rsidRPr="00492EC3">
              <w:t>tools_technologies</w:t>
            </w:r>
            <w:r>
              <w:t>}}</w:t>
            </w:r>
          </w:p>
          <w:p w14:paraId="6CA75AE0" w14:textId="77777777" w:rsidR="00492EC3" w:rsidRDefault="00492EC3" w:rsidP="00042084">
            <w:pPr>
              <w:pStyle w:val="BodyText1"/>
            </w:pPr>
          </w:p>
          <w:p w14:paraId="3A6A8ED3" w14:textId="6DA7EC46" w:rsidR="00492EC3" w:rsidRPr="00042084" w:rsidRDefault="00492EC3" w:rsidP="00042084">
            <w:pPr>
              <w:pStyle w:val="BodyText1"/>
            </w:pPr>
            <w:r>
              <w:t>{% endfor %}</w:t>
            </w:r>
          </w:p>
        </w:tc>
      </w:tr>
      <w:tr w:rsidR="00112BFF" w:rsidRPr="005D6FA7" w14:paraId="3F811EEB" w14:textId="77777777" w:rsidTr="00043945">
        <w:tc>
          <w:tcPr>
            <w:tcW w:w="127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AC2958D" w14:textId="77777777" w:rsidR="00112BFF" w:rsidRPr="005D6FA7" w:rsidRDefault="00112BFF" w:rsidP="00043945">
            <w:pPr>
              <w:pStyle w:val="ContentHeading"/>
              <w:rPr>
                <w:rFonts w:cs="Open Sans"/>
                <w:color w:val="auto"/>
              </w:rPr>
            </w:pPr>
          </w:p>
        </w:tc>
        <w:tc>
          <w:tcPr>
            <w:tcW w:w="3729" w:type="pct"/>
            <w:gridSpan w:val="3"/>
            <w:tcBorders>
              <w:left w:val="single" w:sz="4" w:space="0" w:color="D9D9D9" w:themeColor="background1" w:themeShade="D9"/>
            </w:tcBorders>
          </w:tcPr>
          <w:p w14:paraId="65EFE716" w14:textId="77777777" w:rsidR="00112BFF" w:rsidRPr="005D6FA7" w:rsidRDefault="00112BFF" w:rsidP="00043945">
            <w:pPr>
              <w:pStyle w:val="BulletedList"/>
              <w:jc w:val="both"/>
              <w:rPr>
                <w:rFonts w:cs="Open Sans"/>
                <w:color w:val="404040" w:themeColor="text1" w:themeTint="BF"/>
                <w:sz w:val="18"/>
              </w:rPr>
            </w:pPr>
          </w:p>
        </w:tc>
      </w:tr>
      <w:tr w:rsidR="00112BFF" w:rsidRPr="005D6FA7" w14:paraId="10B38497" w14:textId="77777777" w:rsidTr="00043945"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81317F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auto"/>
                <w:sz w:val="18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865D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31849B" w:themeColor="accent5" w:themeShade="BF"/>
                <w:sz w:val="18"/>
              </w:rPr>
            </w:pPr>
          </w:p>
        </w:tc>
      </w:tr>
      <w:tr w:rsidR="00112BFF" w:rsidRPr="005D6FA7" w14:paraId="442B3961" w14:textId="77777777" w:rsidTr="00043945">
        <w:tc>
          <w:tcPr>
            <w:tcW w:w="127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1F2506C" w14:textId="77777777" w:rsidR="00112BFF" w:rsidRPr="008A6D41" w:rsidRDefault="00112BFF" w:rsidP="00043945">
            <w:pPr>
              <w:pStyle w:val="Section"/>
            </w:pPr>
            <w:r w:rsidRPr="008A6D41">
              <w:t>Certifications</w:t>
            </w:r>
          </w:p>
          <w:p w14:paraId="3295C4CE" w14:textId="653B7723" w:rsidR="00112BFF" w:rsidRPr="005D6FA7" w:rsidRDefault="00112BFF" w:rsidP="00C67179">
            <w:pPr>
              <w:pStyle w:val="bulletedlist1"/>
              <w:numPr>
                <w:ilvl w:val="0"/>
                <w:numId w:val="0"/>
              </w:numPr>
              <w:ind w:left="357"/>
              <w:rPr>
                <w:color w:val="auto"/>
              </w:rPr>
            </w:pPr>
          </w:p>
        </w:tc>
        <w:tc>
          <w:tcPr>
            <w:tcW w:w="229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7B366AF1" w14:textId="0A20D8A0" w:rsidR="00112BFF" w:rsidRPr="00781FD5" w:rsidRDefault="00EE2D69" w:rsidP="000E1904">
            <w:pPr>
              <w:pStyle w:val="BodyText1"/>
            </w:pPr>
            <w:r>
              <w:t>{% for ce in certifications %}</w:t>
            </w:r>
          </w:p>
        </w:tc>
        <w:tc>
          <w:tcPr>
            <w:tcW w:w="1432" w:type="pct"/>
            <w:tcBorders>
              <w:top w:val="single" w:sz="4" w:space="0" w:color="D9D9D9" w:themeColor="background1" w:themeShade="D9"/>
            </w:tcBorders>
            <w:vAlign w:val="center"/>
          </w:tcPr>
          <w:p w14:paraId="71B19197" w14:textId="0C823897" w:rsidR="00112BFF" w:rsidRPr="005D6FA7" w:rsidRDefault="00112BFF" w:rsidP="000E1904">
            <w:pPr>
              <w:pStyle w:val="BodyText1"/>
              <w:jc w:val="center"/>
            </w:pPr>
          </w:p>
        </w:tc>
      </w:tr>
      <w:tr w:rsidR="00112BFF" w:rsidRPr="005D6FA7" w14:paraId="1C5BD1F5" w14:textId="77777777" w:rsidTr="00043945">
        <w:tc>
          <w:tcPr>
            <w:tcW w:w="127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9450AE4" w14:textId="77777777" w:rsidR="00112BFF" w:rsidRPr="005D6FA7" w:rsidRDefault="00112BFF" w:rsidP="00043945">
            <w:pPr>
              <w:pStyle w:val="ContentHeading"/>
              <w:jc w:val="left"/>
              <w:rPr>
                <w:rFonts w:cs="Open Sans"/>
                <w:color w:val="auto"/>
              </w:rPr>
            </w:pPr>
          </w:p>
        </w:tc>
        <w:tc>
          <w:tcPr>
            <w:tcW w:w="2297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001A3F" w14:textId="77777777" w:rsidR="00112BFF" w:rsidRDefault="00EE2D69" w:rsidP="000E1904">
            <w:pPr>
              <w:pStyle w:val="BodyText1"/>
            </w:pPr>
            <w:r>
              <w:t>{{ce.name}}</w:t>
            </w:r>
          </w:p>
          <w:p w14:paraId="514A57CF" w14:textId="77777777" w:rsidR="00EE2D69" w:rsidRDefault="00EE2D69" w:rsidP="000E1904">
            <w:pPr>
              <w:pStyle w:val="BodyText1"/>
            </w:pPr>
            <w:r>
              <w:t>{{ce.year}}</w:t>
            </w:r>
          </w:p>
          <w:p w14:paraId="6A5E6BD1" w14:textId="0649D697" w:rsidR="00EE2D69" w:rsidRPr="00781FD5" w:rsidRDefault="00EE2D69" w:rsidP="000E1904">
            <w:pPr>
              <w:pStyle w:val="BodyText1"/>
            </w:pPr>
            <w:r>
              <w:t>{% endfor %}</w:t>
            </w:r>
          </w:p>
        </w:tc>
        <w:tc>
          <w:tcPr>
            <w:tcW w:w="1432" w:type="pct"/>
            <w:tcBorders>
              <w:top w:val="single" w:sz="4" w:space="0" w:color="D9D9D9" w:themeColor="background1" w:themeShade="D9"/>
            </w:tcBorders>
            <w:vAlign w:val="center"/>
          </w:tcPr>
          <w:p w14:paraId="435B3061" w14:textId="5EE9E6AD" w:rsidR="00112BFF" w:rsidRPr="00781FD5" w:rsidRDefault="00112BFF" w:rsidP="000E1904">
            <w:pPr>
              <w:pStyle w:val="BodyText1"/>
              <w:jc w:val="center"/>
            </w:pPr>
          </w:p>
        </w:tc>
      </w:tr>
      <w:tr w:rsidR="00112BFF" w:rsidRPr="005D6FA7" w14:paraId="3CB6C7AF" w14:textId="77777777" w:rsidTr="00043945"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725DAF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auto"/>
                <w:sz w:val="18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80EAA7" w14:textId="77777777" w:rsidR="00112BFF" w:rsidRPr="005D6FA7" w:rsidRDefault="00112BFF" w:rsidP="00043945">
            <w:pPr>
              <w:pStyle w:val="ContentBodyBold"/>
              <w:jc w:val="right"/>
              <w:rPr>
                <w:rFonts w:cs="Open Sans"/>
                <w:color w:val="31849B" w:themeColor="accent5" w:themeShade="BF"/>
                <w:sz w:val="18"/>
              </w:rPr>
            </w:pPr>
          </w:p>
        </w:tc>
      </w:tr>
      <w:tr w:rsidR="00112BFF" w:rsidRPr="00B86656" w14:paraId="539E2BF4" w14:textId="77777777" w:rsidTr="00043945">
        <w:tc>
          <w:tcPr>
            <w:tcW w:w="12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B175532" w14:textId="77777777" w:rsidR="00112BFF" w:rsidRPr="008A6D41" w:rsidRDefault="00112BFF" w:rsidP="00043945">
            <w:pPr>
              <w:pStyle w:val="Section"/>
            </w:pPr>
            <w:r w:rsidRPr="008A6D41">
              <w:t>Education</w:t>
            </w:r>
          </w:p>
          <w:p w14:paraId="43185ABB" w14:textId="505835D5" w:rsidR="00112BFF" w:rsidRPr="005D6FA7" w:rsidRDefault="00112BFF" w:rsidP="008C2AD8">
            <w:pPr>
              <w:pStyle w:val="bulletedlist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0DA0A02" w14:textId="6752E429" w:rsidR="00EE2D69" w:rsidRDefault="00EE2D69" w:rsidP="003F6D16">
            <w:pPr>
              <w:pStyle w:val="BodyText1"/>
              <w:rPr>
                <w:b/>
              </w:rPr>
            </w:pPr>
            <w:r>
              <w:rPr>
                <w:b/>
              </w:rPr>
              <w:t>{% for ed in education %}</w:t>
            </w:r>
          </w:p>
          <w:p w14:paraId="2F444EC4" w14:textId="7C99E25F" w:rsidR="003F6D16" w:rsidRPr="003F6D16" w:rsidRDefault="00EE2D69" w:rsidP="003F6D16">
            <w:pPr>
              <w:pStyle w:val="BodyText1"/>
              <w:rPr>
                <w:b/>
              </w:rPr>
            </w:pPr>
            <w:r>
              <w:rPr>
                <w:b/>
              </w:rPr>
              <w:t>{{ed.degree}}</w:t>
            </w:r>
          </w:p>
          <w:p w14:paraId="134125A8" w14:textId="55C7D284" w:rsidR="008C2AD8" w:rsidRPr="00EE2D69" w:rsidRDefault="00EE2D69" w:rsidP="003F6D16">
            <w:pPr>
              <w:pStyle w:val="NormalWeb"/>
              <w:shd w:val="clear" w:color="auto" w:fill="FFFFFF"/>
            </w:pPr>
            <w:r w:rsidRPr="00EE2D69">
              <w:rPr>
                <w:rFonts w:ascii="HelveticaNeue" w:hAnsi="HelveticaNeue"/>
                <w:sz w:val="20"/>
                <w:szCs w:val="20"/>
              </w:rPr>
              <w:t>{{ed.school_name}}</w:t>
            </w:r>
          </w:p>
          <w:p w14:paraId="2C73D6D1" w14:textId="77777777" w:rsidR="003F6D16" w:rsidRDefault="00EE2D69" w:rsidP="00EE2D69">
            <w:pPr>
              <w:pStyle w:val="BodyText1"/>
            </w:pPr>
            <w:r w:rsidRPr="00EE2D69">
              <w:t>{{ed.department}}</w:t>
            </w:r>
          </w:p>
          <w:p w14:paraId="4AC9710D" w14:textId="0A6A8C4A" w:rsidR="00CC21AA" w:rsidRDefault="00CC21AA" w:rsidP="00EE2D69">
            <w:pPr>
              <w:pStyle w:val="BodyText1"/>
            </w:pPr>
            <w:r>
              <w:t>{{ed.year}}</w:t>
            </w:r>
          </w:p>
          <w:p w14:paraId="57758C8F" w14:textId="5C499BE8" w:rsidR="00EE2D69" w:rsidRPr="00EE2D69" w:rsidRDefault="00EE2D69" w:rsidP="00EE2D69">
            <w:pPr>
              <w:pStyle w:val="BodyText1"/>
              <w:rPr>
                <w:sz w:val="18"/>
              </w:rPr>
            </w:pPr>
            <w:r>
              <w:t>{% endfor %}</w:t>
            </w:r>
          </w:p>
        </w:tc>
      </w:tr>
    </w:tbl>
    <w:p w14:paraId="76091FF5" w14:textId="77777777" w:rsidR="00112BFF" w:rsidRPr="000338B4" w:rsidRDefault="00112BFF" w:rsidP="00112BFF">
      <w:pPr>
        <w:rPr>
          <w:rFonts w:cs="Open Sans"/>
          <w:lang w:val="es-CL"/>
        </w:rPr>
      </w:pPr>
    </w:p>
    <w:p w14:paraId="571BDE8E" w14:textId="77777777" w:rsidR="00112BFF" w:rsidRPr="000338B4" w:rsidRDefault="00112BFF" w:rsidP="00112BFF">
      <w:pPr>
        <w:jc w:val="right"/>
        <w:rPr>
          <w:rFonts w:cs="Open Sans"/>
          <w:lang w:val="es-CL"/>
        </w:rPr>
      </w:pPr>
    </w:p>
    <w:p w14:paraId="601F74F2" w14:textId="77777777" w:rsidR="00910CBB" w:rsidRPr="000338B4" w:rsidRDefault="00910CBB" w:rsidP="00112BFF">
      <w:pPr>
        <w:rPr>
          <w:lang w:val="es-CL"/>
        </w:rPr>
      </w:pPr>
    </w:p>
    <w:sectPr w:rsidR="00910CBB" w:rsidRPr="000338B4" w:rsidSect="009D28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D86D" w14:textId="77777777" w:rsidR="00835978" w:rsidRDefault="00835978">
      <w:pPr>
        <w:spacing w:after="0" w:line="240" w:lineRule="auto"/>
      </w:pPr>
      <w:r>
        <w:separator/>
      </w:r>
    </w:p>
    <w:p w14:paraId="65FEA902" w14:textId="77777777" w:rsidR="00835978" w:rsidRDefault="00835978"/>
    <w:p w14:paraId="75A6A2A4" w14:textId="77777777" w:rsidR="00835978" w:rsidRDefault="00835978" w:rsidP="00AA3053"/>
    <w:p w14:paraId="14BA6385" w14:textId="77777777" w:rsidR="00835978" w:rsidRDefault="00835978" w:rsidP="00AA3053"/>
    <w:p w14:paraId="4D889532" w14:textId="77777777" w:rsidR="00835978" w:rsidRDefault="00835978" w:rsidP="00AA3053"/>
    <w:p w14:paraId="0BD07BA1" w14:textId="77777777" w:rsidR="00835978" w:rsidRDefault="00835978" w:rsidP="00AA3053"/>
  </w:endnote>
  <w:endnote w:type="continuationSeparator" w:id="0">
    <w:p w14:paraId="6638C5D5" w14:textId="77777777" w:rsidR="00835978" w:rsidRDefault="00835978">
      <w:pPr>
        <w:spacing w:after="0" w:line="240" w:lineRule="auto"/>
      </w:pPr>
      <w:r>
        <w:continuationSeparator/>
      </w:r>
    </w:p>
    <w:p w14:paraId="2B0A57B8" w14:textId="77777777" w:rsidR="00835978" w:rsidRDefault="00835978"/>
    <w:p w14:paraId="46D3F16E" w14:textId="77777777" w:rsidR="00835978" w:rsidRDefault="00835978" w:rsidP="00AA3053"/>
    <w:p w14:paraId="4BE1DCA8" w14:textId="77777777" w:rsidR="00835978" w:rsidRDefault="00835978" w:rsidP="00AA3053"/>
    <w:p w14:paraId="32DAEEC0" w14:textId="77777777" w:rsidR="00835978" w:rsidRDefault="00835978" w:rsidP="00AA3053"/>
    <w:p w14:paraId="14060DCD" w14:textId="77777777" w:rsidR="00835978" w:rsidRDefault="00835978" w:rsidP="00AA3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Black">
    <w:altName w:val="Tahoma"/>
    <w:charset w:val="00"/>
    <w:family w:val="auto"/>
    <w:pitch w:val="variable"/>
    <w:sig w:usb0="20000287" w:usb1="00000001" w:usb2="00000000" w:usb3="00000000" w:csb0="0000019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05F4" w14:textId="77777777" w:rsidR="005F14AD" w:rsidRDefault="005F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Content>
      <w:p w14:paraId="434AEC56" w14:textId="77777777" w:rsidR="00CC37EF" w:rsidRDefault="001123DE" w:rsidP="00FE678F">
        <w:pPr>
          <w:pStyle w:val="Footer"/>
          <w:tabs>
            <w:tab w:val="clear" w:pos="9360"/>
            <w:tab w:val="right" w:pos="9781"/>
          </w:tabs>
          <w:ind w:right="-421"/>
          <w:jc w:val="right"/>
          <w:rPr>
            <w:color w:val="808080" w:themeColor="background1" w:themeShade="80"/>
          </w:rPr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8538FC">
          <w:rPr>
            <w:noProof/>
            <w:color w:val="808080" w:themeColor="background1" w:themeShade="80"/>
          </w:rPr>
          <w:t>3</w:t>
        </w:r>
        <w:r w:rsidRPr="009D28D7">
          <w:rPr>
            <w:color w:val="808080" w:themeColor="background1" w:themeShade="80"/>
          </w:rPr>
          <w:fldChar w:fldCharType="end"/>
        </w:r>
      </w:p>
      <w:p w14:paraId="2C59879E" w14:textId="068DE7C7" w:rsidR="001123DE" w:rsidRDefault="00000000" w:rsidP="00CC37EF">
        <w:pPr>
          <w:pStyle w:val="Footer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5022" w14:textId="77777777" w:rsidR="005F14AD" w:rsidRDefault="005F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9961" w14:textId="77777777" w:rsidR="00835978" w:rsidRDefault="00835978">
      <w:pPr>
        <w:spacing w:after="0" w:line="240" w:lineRule="auto"/>
      </w:pPr>
      <w:r>
        <w:separator/>
      </w:r>
    </w:p>
    <w:p w14:paraId="6247C546" w14:textId="77777777" w:rsidR="00835978" w:rsidRDefault="00835978"/>
    <w:p w14:paraId="7668009E" w14:textId="77777777" w:rsidR="00835978" w:rsidRDefault="00835978" w:rsidP="00AA3053"/>
    <w:p w14:paraId="0EECA6B6" w14:textId="77777777" w:rsidR="00835978" w:rsidRDefault="00835978" w:rsidP="00AA3053"/>
    <w:p w14:paraId="27C44A98" w14:textId="77777777" w:rsidR="00835978" w:rsidRDefault="00835978" w:rsidP="00AA3053"/>
    <w:p w14:paraId="306E5EB8" w14:textId="77777777" w:rsidR="00835978" w:rsidRDefault="00835978" w:rsidP="00AA3053"/>
  </w:footnote>
  <w:footnote w:type="continuationSeparator" w:id="0">
    <w:p w14:paraId="1B25E9AF" w14:textId="77777777" w:rsidR="00835978" w:rsidRDefault="00835978">
      <w:pPr>
        <w:spacing w:after="0" w:line="240" w:lineRule="auto"/>
      </w:pPr>
      <w:r>
        <w:continuationSeparator/>
      </w:r>
    </w:p>
    <w:p w14:paraId="1882908E" w14:textId="77777777" w:rsidR="00835978" w:rsidRDefault="00835978"/>
    <w:p w14:paraId="63F050FB" w14:textId="77777777" w:rsidR="00835978" w:rsidRDefault="00835978" w:rsidP="00AA3053"/>
    <w:p w14:paraId="155F8C45" w14:textId="77777777" w:rsidR="00835978" w:rsidRDefault="00835978" w:rsidP="00AA3053"/>
    <w:p w14:paraId="0D94F9CD" w14:textId="77777777" w:rsidR="00835978" w:rsidRDefault="00835978" w:rsidP="00AA3053"/>
    <w:p w14:paraId="273FF2EF" w14:textId="77777777" w:rsidR="00835978" w:rsidRDefault="00835978" w:rsidP="00AA30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0ACF" w14:textId="77777777" w:rsidR="005F14AD" w:rsidRDefault="005F1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C0F7" w14:textId="52A7BEF8" w:rsidR="001123DE" w:rsidRPr="005F14AD" w:rsidRDefault="005F14AD" w:rsidP="005F14AD">
    <w:pPr>
      <w:pStyle w:val="Header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{{Nombre}}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5E28" w14:textId="77777777" w:rsidR="001123DE" w:rsidRDefault="001123DE" w:rsidP="00CF140C">
    <w:pPr>
      <w:pStyle w:val="Header"/>
      <w:ind w:left="-810"/>
      <w:jc w:val="both"/>
    </w:pPr>
    <w:r w:rsidRPr="00DF4EEA">
      <w:rPr>
        <w:noProof/>
        <w:lang w:val="uk-UA" w:eastAsia="uk-UA"/>
      </w:rPr>
      <w:drawing>
        <wp:inline distT="0" distB="0" distL="0" distR="0" wp14:anchorId="23534995" wp14:editId="4D3AA482">
          <wp:extent cx="1950000" cy="360000"/>
          <wp:effectExtent l="0" t="0" r="0" b="2540"/>
          <wp:docPr id="5" name="Picture 5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8AB"/>
    <w:multiLevelType w:val="hybridMultilevel"/>
    <w:tmpl w:val="9110B4E4"/>
    <w:lvl w:ilvl="0" w:tplc="3D229D0E">
      <w:start w:val="1"/>
      <w:numFmt w:val="bullet"/>
      <w:pStyle w:val="Listbulleted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16EE"/>
    <w:multiLevelType w:val="hybridMultilevel"/>
    <w:tmpl w:val="569055D6"/>
    <w:lvl w:ilvl="0" w:tplc="1C7E5990">
      <w:start w:val="1"/>
      <w:numFmt w:val="decimal"/>
      <w:pStyle w:val="Listnumbered"/>
      <w:lvlText w:val="%1"/>
      <w:lvlJc w:val="left"/>
      <w:pPr>
        <w:ind w:left="51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98" w:hanging="360"/>
      </w:pPr>
    </w:lvl>
    <w:lvl w:ilvl="2" w:tplc="0422001B" w:tentative="1">
      <w:start w:val="1"/>
      <w:numFmt w:val="lowerRoman"/>
      <w:lvlText w:val="%3."/>
      <w:lvlJc w:val="right"/>
      <w:pPr>
        <w:ind w:left="2318" w:hanging="180"/>
      </w:pPr>
    </w:lvl>
    <w:lvl w:ilvl="3" w:tplc="0422000F" w:tentative="1">
      <w:start w:val="1"/>
      <w:numFmt w:val="decimal"/>
      <w:lvlText w:val="%4."/>
      <w:lvlJc w:val="left"/>
      <w:pPr>
        <w:ind w:left="3038" w:hanging="360"/>
      </w:pPr>
    </w:lvl>
    <w:lvl w:ilvl="4" w:tplc="04220019" w:tentative="1">
      <w:start w:val="1"/>
      <w:numFmt w:val="lowerLetter"/>
      <w:lvlText w:val="%5."/>
      <w:lvlJc w:val="left"/>
      <w:pPr>
        <w:ind w:left="3758" w:hanging="360"/>
      </w:pPr>
    </w:lvl>
    <w:lvl w:ilvl="5" w:tplc="0422001B" w:tentative="1">
      <w:start w:val="1"/>
      <w:numFmt w:val="lowerRoman"/>
      <w:lvlText w:val="%6."/>
      <w:lvlJc w:val="right"/>
      <w:pPr>
        <w:ind w:left="4478" w:hanging="180"/>
      </w:pPr>
    </w:lvl>
    <w:lvl w:ilvl="6" w:tplc="0422000F" w:tentative="1">
      <w:start w:val="1"/>
      <w:numFmt w:val="decimal"/>
      <w:lvlText w:val="%7."/>
      <w:lvlJc w:val="left"/>
      <w:pPr>
        <w:ind w:left="5198" w:hanging="360"/>
      </w:pPr>
    </w:lvl>
    <w:lvl w:ilvl="7" w:tplc="04220019" w:tentative="1">
      <w:start w:val="1"/>
      <w:numFmt w:val="lowerLetter"/>
      <w:lvlText w:val="%8."/>
      <w:lvlJc w:val="left"/>
      <w:pPr>
        <w:ind w:left="5918" w:hanging="360"/>
      </w:pPr>
    </w:lvl>
    <w:lvl w:ilvl="8" w:tplc="0422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5CE92313"/>
    <w:multiLevelType w:val="hybridMultilevel"/>
    <w:tmpl w:val="4A22749E"/>
    <w:lvl w:ilvl="0" w:tplc="6AB8B056">
      <w:start w:val="1"/>
      <w:numFmt w:val="bullet"/>
      <w:pStyle w:val="Listbulleted2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6D73318A"/>
    <w:multiLevelType w:val="hybridMultilevel"/>
    <w:tmpl w:val="6572628E"/>
    <w:lvl w:ilvl="0" w:tplc="58B8EFEE">
      <w:start w:val="1"/>
      <w:numFmt w:val="bullet"/>
      <w:pStyle w:val="bulletedlist1"/>
      <w:lvlText w:val=""/>
      <w:lvlJc w:val="left"/>
      <w:pPr>
        <w:ind w:left="720" w:hanging="360"/>
      </w:pPr>
      <w:rPr>
        <w:rFonts w:ascii="Wingdings" w:hAnsi="Wingdings" w:hint="default"/>
        <w:color w:val="EB6400"/>
        <w:sz w:val="16"/>
        <w:szCs w:val="1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8220">
    <w:abstractNumId w:val="0"/>
  </w:num>
  <w:num w:numId="2" w16cid:durableId="1590196173">
    <w:abstractNumId w:val="1"/>
  </w:num>
  <w:num w:numId="3" w16cid:durableId="1207109134">
    <w:abstractNumId w:val="2"/>
  </w:num>
  <w:num w:numId="4" w16cid:durableId="106042896">
    <w:abstractNumId w:val="3"/>
  </w:num>
  <w:num w:numId="5" w16cid:durableId="29930486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338B4"/>
    <w:rsid w:val="00042084"/>
    <w:rsid w:val="00050943"/>
    <w:rsid w:val="00055469"/>
    <w:rsid w:val="0006089B"/>
    <w:rsid w:val="00060E85"/>
    <w:rsid w:val="000619CB"/>
    <w:rsid w:val="00075F75"/>
    <w:rsid w:val="00080F3C"/>
    <w:rsid w:val="00091DC5"/>
    <w:rsid w:val="000C10B6"/>
    <w:rsid w:val="000C7EED"/>
    <w:rsid w:val="000E1904"/>
    <w:rsid w:val="000F1844"/>
    <w:rsid w:val="000F4643"/>
    <w:rsid w:val="001123DE"/>
    <w:rsid w:val="00112BFF"/>
    <w:rsid w:val="00134FA4"/>
    <w:rsid w:val="0014166B"/>
    <w:rsid w:val="00150C86"/>
    <w:rsid w:val="001524A8"/>
    <w:rsid w:val="00160C29"/>
    <w:rsid w:val="001B3F27"/>
    <w:rsid w:val="001C2BD8"/>
    <w:rsid w:val="001C3112"/>
    <w:rsid w:val="001D31AD"/>
    <w:rsid w:val="001E5C69"/>
    <w:rsid w:val="00204EC7"/>
    <w:rsid w:val="00205575"/>
    <w:rsid w:val="00206987"/>
    <w:rsid w:val="002242CB"/>
    <w:rsid w:val="00226A0E"/>
    <w:rsid w:val="00230683"/>
    <w:rsid w:val="0025648A"/>
    <w:rsid w:val="00265344"/>
    <w:rsid w:val="00274C1A"/>
    <w:rsid w:val="00277112"/>
    <w:rsid w:val="0029788B"/>
    <w:rsid w:val="002A7C28"/>
    <w:rsid w:val="002B68D6"/>
    <w:rsid w:val="002C4A2D"/>
    <w:rsid w:val="002C597E"/>
    <w:rsid w:val="002D46AB"/>
    <w:rsid w:val="002E1F2D"/>
    <w:rsid w:val="002F4E69"/>
    <w:rsid w:val="00325835"/>
    <w:rsid w:val="003744C8"/>
    <w:rsid w:val="00374D9E"/>
    <w:rsid w:val="00380FBE"/>
    <w:rsid w:val="00391DE5"/>
    <w:rsid w:val="003A1FD3"/>
    <w:rsid w:val="003A456B"/>
    <w:rsid w:val="003B37ED"/>
    <w:rsid w:val="003D0F5C"/>
    <w:rsid w:val="003D1152"/>
    <w:rsid w:val="003D3EC5"/>
    <w:rsid w:val="003F3D17"/>
    <w:rsid w:val="003F6D16"/>
    <w:rsid w:val="00407922"/>
    <w:rsid w:val="00411873"/>
    <w:rsid w:val="004121E7"/>
    <w:rsid w:val="004223B2"/>
    <w:rsid w:val="00430764"/>
    <w:rsid w:val="00432CF4"/>
    <w:rsid w:val="004513B2"/>
    <w:rsid w:val="00454343"/>
    <w:rsid w:val="00460E85"/>
    <w:rsid w:val="00492EC3"/>
    <w:rsid w:val="004A2899"/>
    <w:rsid w:val="004A7960"/>
    <w:rsid w:val="004C0C5F"/>
    <w:rsid w:val="004E3028"/>
    <w:rsid w:val="004F1578"/>
    <w:rsid w:val="0051269A"/>
    <w:rsid w:val="00543EF3"/>
    <w:rsid w:val="00544630"/>
    <w:rsid w:val="00560AD8"/>
    <w:rsid w:val="005731A7"/>
    <w:rsid w:val="00574C0C"/>
    <w:rsid w:val="00580E32"/>
    <w:rsid w:val="005B4D9F"/>
    <w:rsid w:val="005C1960"/>
    <w:rsid w:val="005D2295"/>
    <w:rsid w:val="005F14AD"/>
    <w:rsid w:val="005F2259"/>
    <w:rsid w:val="005F52A2"/>
    <w:rsid w:val="00604307"/>
    <w:rsid w:val="0060742C"/>
    <w:rsid w:val="0060756C"/>
    <w:rsid w:val="00611990"/>
    <w:rsid w:val="00624B86"/>
    <w:rsid w:val="006321C9"/>
    <w:rsid w:val="00647056"/>
    <w:rsid w:val="00664763"/>
    <w:rsid w:val="006715D9"/>
    <w:rsid w:val="00672374"/>
    <w:rsid w:val="00685C27"/>
    <w:rsid w:val="00695418"/>
    <w:rsid w:val="006A1527"/>
    <w:rsid w:val="006A2E83"/>
    <w:rsid w:val="006C3BF6"/>
    <w:rsid w:val="006C7E91"/>
    <w:rsid w:val="006D17F3"/>
    <w:rsid w:val="006D3784"/>
    <w:rsid w:val="006E483B"/>
    <w:rsid w:val="006F21A9"/>
    <w:rsid w:val="00722085"/>
    <w:rsid w:val="00724DF5"/>
    <w:rsid w:val="00734827"/>
    <w:rsid w:val="00735394"/>
    <w:rsid w:val="00747486"/>
    <w:rsid w:val="00747DC0"/>
    <w:rsid w:val="00761857"/>
    <w:rsid w:val="00771087"/>
    <w:rsid w:val="00795923"/>
    <w:rsid w:val="007B0F8B"/>
    <w:rsid w:val="007B4C03"/>
    <w:rsid w:val="007B6E2A"/>
    <w:rsid w:val="007C1956"/>
    <w:rsid w:val="007C4DA4"/>
    <w:rsid w:val="007C75EA"/>
    <w:rsid w:val="007E0FD0"/>
    <w:rsid w:val="007F6972"/>
    <w:rsid w:val="00815E75"/>
    <w:rsid w:val="00820C59"/>
    <w:rsid w:val="008213A9"/>
    <w:rsid w:val="00827DC7"/>
    <w:rsid w:val="00832EBE"/>
    <w:rsid w:val="00835978"/>
    <w:rsid w:val="0083726E"/>
    <w:rsid w:val="00847068"/>
    <w:rsid w:val="008538FC"/>
    <w:rsid w:val="008601CC"/>
    <w:rsid w:val="00887140"/>
    <w:rsid w:val="008935D4"/>
    <w:rsid w:val="008935FA"/>
    <w:rsid w:val="008A14BB"/>
    <w:rsid w:val="008A7819"/>
    <w:rsid w:val="008B6C3C"/>
    <w:rsid w:val="008C2AD8"/>
    <w:rsid w:val="008F3439"/>
    <w:rsid w:val="00901622"/>
    <w:rsid w:val="00910CBB"/>
    <w:rsid w:val="0091581C"/>
    <w:rsid w:val="00931820"/>
    <w:rsid w:val="00960A2B"/>
    <w:rsid w:val="0097068F"/>
    <w:rsid w:val="009722EA"/>
    <w:rsid w:val="00976B8B"/>
    <w:rsid w:val="00981FAE"/>
    <w:rsid w:val="0098584C"/>
    <w:rsid w:val="00997D25"/>
    <w:rsid w:val="009B3F08"/>
    <w:rsid w:val="009B729B"/>
    <w:rsid w:val="009C73F1"/>
    <w:rsid w:val="009D0AA4"/>
    <w:rsid w:val="009D28D7"/>
    <w:rsid w:val="009E5A34"/>
    <w:rsid w:val="00A0001A"/>
    <w:rsid w:val="00A141EE"/>
    <w:rsid w:val="00A1616A"/>
    <w:rsid w:val="00A54918"/>
    <w:rsid w:val="00A749F1"/>
    <w:rsid w:val="00A97BA1"/>
    <w:rsid w:val="00AA3053"/>
    <w:rsid w:val="00AA50D6"/>
    <w:rsid w:val="00AA51A4"/>
    <w:rsid w:val="00AA6298"/>
    <w:rsid w:val="00AB254B"/>
    <w:rsid w:val="00AC4FC0"/>
    <w:rsid w:val="00AD7D85"/>
    <w:rsid w:val="00AF7026"/>
    <w:rsid w:val="00AF7492"/>
    <w:rsid w:val="00B1053A"/>
    <w:rsid w:val="00B1457D"/>
    <w:rsid w:val="00B3112E"/>
    <w:rsid w:val="00B51F59"/>
    <w:rsid w:val="00B6111C"/>
    <w:rsid w:val="00B863C7"/>
    <w:rsid w:val="00B86656"/>
    <w:rsid w:val="00BA11ED"/>
    <w:rsid w:val="00BA1C87"/>
    <w:rsid w:val="00BB07F2"/>
    <w:rsid w:val="00BE0BC5"/>
    <w:rsid w:val="00C02CAF"/>
    <w:rsid w:val="00C1157E"/>
    <w:rsid w:val="00C11E30"/>
    <w:rsid w:val="00C11ECF"/>
    <w:rsid w:val="00C14F2E"/>
    <w:rsid w:val="00C16FED"/>
    <w:rsid w:val="00C21D24"/>
    <w:rsid w:val="00C31858"/>
    <w:rsid w:val="00C65ECC"/>
    <w:rsid w:val="00C67179"/>
    <w:rsid w:val="00C934A7"/>
    <w:rsid w:val="00C95D8E"/>
    <w:rsid w:val="00C9749E"/>
    <w:rsid w:val="00CB0A11"/>
    <w:rsid w:val="00CB32F2"/>
    <w:rsid w:val="00CC21AA"/>
    <w:rsid w:val="00CC37EF"/>
    <w:rsid w:val="00CC46BC"/>
    <w:rsid w:val="00CC7565"/>
    <w:rsid w:val="00CF140C"/>
    <w:rsid w:val="00D05720"/>
    <w:rsid w:val="00D313CE"/>
    <w:rsid w:val="00D62036"/>
    <w:rsid w:val="00D76374"/>
    <w:rsid w:val="00D976ED"/>
    <w:rsid w:val="00DC6618"/>
    <w:rsid w:val="00E02D4E"/>
    <w:rsid w:val="00E14292"/>
    <w:rsid w:val="00E22E93"/>
    <w:rsid w:val="00EA7713"/>
    <w:rsid w:val="00EA7E7E"/>
    <w:rsid w:val="00EB32B3"/>
    <w:rsid w:val="00EB5D39"/>
    <w:rsid w:val="00EB65A9"/>
    <w:rsid w:val="00EE2D69"/>
    <w:rsid w:val="00EF60B5"/>
    <w:rsid w:val="00EF6615"/>
    <w:rsid w:val="00F00E0B"/>
    <w:rsid w:val="00F04469"/>
    <w:rsid w:val="00F17EE7"/>
    <w:rsid w:val="00F30358"/>
    <w:rsid w:val="00F31FB5"/>
    <w:rsid w:val="00F356BB"/>
    <w:rsid w:val="00F47473"/>
    <w:rsid w:val="00F56919"/>
    <w:rsid w:val="00F61A09"/>
    <w:rsid w:val="00F63B64"/>
    <w:rsid w:val="00F70145"/>
    <w:rsid w:val="00F83DE6"/>
    <w:rsid w:val="00FC0BAA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63BDE"/>
  <w15:docId w15:val="{A650ADD7-2E66-47AE-92C4-8F65C0BB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1"/>
    <w:rsid w:val="00724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B37ED"/>
    <w:pPr>
      <w:tabs>
        <w:tab w:val="center" w:pos="4680"/>
        <w:tab w:val="right" w:pos="9360"/>
      </w:tabs>
      <w:spacing w:after="0" w:line="240" w:lineRule="auto"/>
    </w:pPr>
    <w:rPr>
      <w:rFonts w:ascii="Open Sans" w:hAnsi="Open Sans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B37ED"/>
    <w:rPr>
      <w:rFonts w:ascii="Open Sans" w:hAnsi="Open Sans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Position">
    <w:name w:val="Position"/>
    <w:basedOn w:val="Normal"/>
    <w:rsid w:val="0083726E"/>
    <w:pPr>
      <w:spacing w:after="0" w:line="240" w:lineRule="auto"/>
      <w:jc w:val="right"/>
    </w:pPr>
    <w:rPr>
      <w:rFonts w:ascii="Open Sans" w:hAnsi="Open Sans" w:cs="Open Sans"/>
      <w:b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paragraph" w:customStyle="1" w:styleId="Projectname">
    <w:name w:val="Project name"/>
    <w:basedOn w:val="Normal"/>
    <w:rsid w:val="00F31FB5"/>
    <w:pPr>
      <w:spacing w:after="0" w:line="240" w:lineRule="auto"/>
      <w:contextualSpacing/>
    </w:pPr>
    <w:rPr>
      <w:rFonts w:ascii="Open Sans" w:hAnsi="Open Sans" w:cs="Open Sans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rojectinformation">
    <w:name w:val="Project information"/>
    <w:basedOn w:val="Normal"/>
    <w:rsid w:val="004F1578"/>
    <w:pPr>
      <w:spacing w:after="0" w:line="240" w:lineRule="auto"/>
      <w:ind w:left="-115"/>
      <w:jc w:val="right"/>
    </w:pPr>
    <w:rPr>
      <w:rFonts w:ascii="Open Sans" w:hAnsi="Open Sans" w:cs="Open Sans"/>
      <w:b/>
      <w:sz w:val="20"/>
    </w:rPr>
  </w:style>
  <w:style w:type="paragraph" w:customStyle="1" w:styleId="Listnumbered">
    <w:name w:val="List numbered"/>
    <w:basedOn w:val="Listbulleted"/>
    <w:rsid w:val="004A7960"/>
    <w:pPr>
      <w:numPr>
        <w:numId w:val="2"/>
      </w:numPr>
      <w:ind w:left="363" w:hanging="204"/>
    </w:pPr>
  </w:style>
  <w:style w:type="paragraph" w:customStyle="1" w:styleId="BodyText1">
    <w:name w:val="Body Text1"/>
    <w:basedOn w:val="Normal"/>
    <w:rsid w:val="002F4E69"/>
    <w:pPr>
      <w:spacing w:after="0" w:line="240" w:lineRule="auto"/>
    </w:pPr>
    <w:rPr>
      <w:rFonts w:ascii="Open Sans" w:hAnsi="Open Sans" w:cs="Open Sans"/>
      <w:sz w:val="20"/>
    </w:rPr>
  </w:style>
  <w:style w:type="paragraph" w:customStyle="1" w:styleId="Section">
    <w:name w:val="Section"/>
    <w:basedOn w:val="Normal"/>
    <w:rsid w:val="00F31FB5"/>
    <w:pPr>
      <w:spacing w:after="0" w:line="240" w:lineRule="auto"/>
    </w:pPr>
    <w:rPr>
      <w:rFonts w:ascii="Open Sans" w:hAnsi="Open Sans" w:cs="Open Sans"/>
      <w:b/>
    </w:rPr>
  </w:style>
  <w:style w:type="paragraph" w:customStyle="1" w:styleId="Skillssubsection">
    <w:name w:val="Skills subsection"/>
    <w:basedOn w:val="Normal"/>
    <w:rsid w:val="00F31FB5"/>
    <w:pPr>
      <w:tabs>
        <w:tab w:val="left" w:pos="3337"/>
      </w:tabs>
      <w:spacing w:before="120" w:after="120" w:line="240" w:lineRule="auto"/>
    </w:pPr>
    <w:rPr>
      <w:rFonts w:ascii="Open Sans" w:hAnsi="Open Sans" w:cs="Open Sans"/>
      <w:color w:val="000000" w:themeColor="text1"/>
    </w:rPr>
  </w:style>
  <w:style w:type="paragraph" w:customStyle="1" w:styleId="Listbulleted">
    <w:name w:val="List bulleted"/>
    <w:basedOn w:val="Normal"/>
    <w:rsid w:val="00960A2B"/>
    <w:pPr>
      <w:numPr>
        <w:numId w:val="1"/>
      </w:numPr>
      <w:spacing w:after="0" w:line="240" w:lineRule="auto"/>
      <w:contextualSpacing/>
    </w:pPr>
    <w:rPr>
      <w:rFonts w:ascii="Open Sans" w:hAnsi="Open Sans" w:cs="Open San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3E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E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EF3"/>
    <w:rPr>
      <w:b/>
      <w:bCs/>
      <w:sz w:val="20"/>
      <w:szCs w:val="20"/>
    </w:rPr>
  </w:style>
  <w:style w:type="paragraph" w:customStyle="1" w:styleId="Name">
    <w:name w:val="Name"/>
    <w:basedOn w:val="Normal"/>
    <w:link w:val="NameChar"/>
    <w:rsid w:val="0083726E"/>
    <w:pPr>
      <w:spacing w:after="0" w:line="240" w:lineRule="auto"/>
      <w:jc w:val="right"/>
    </w:pPr>
    <w:rPr>
      <w:rFonts w:ascii="Open Sans" w:hAnsi="Open Sans" w:cs="Open Sans"/>
      <w:b/>
      <w:sz w:val="32"/>
    </w:rPr>
  </w:style>
  <w:style w:type="paragraph" w:customStyle="1" w:styleId="Listbulleted2">
    <w:name w:val="List bulleted2"/>
    <w:basedOn w:val="Listbulleted"/>
    <w:rsid w:val="0006089B"/>
    <w:pPr>
      <w:numPr>
        <w:numId w:val="3"/>
      </w:numPr>
      <w:ind w:left="408" w:hanging="204"/>
    </w:pPr>
  </w:style>
  <w:style w:type="character" w:customStyle="1" w:styleId="NameChar">
    <w:name w:val="Name Char"/>
    <w:basedOn w:val="DefaultParagraphFont"/>
    <w:link w:val="Name"/>
    <w:rsid w:val="00112BFF"/>
    <w:rPr>
      <w:rFonts w:ascii="Open Sans" w:hAnsi="Open Sans" w:cs="Open Sans"/>
      <w:b/>
      <w:sz w:val="32"/>
    </w:rPr>
  </w:style>
  <w:style w:type="paragraph" w:customStyle="1" w:styleId="PersonalInfo">
    <w:name w:val="Personal Info"/>
    <w:basedOn w:val="Normal"/>
    <w:link w:val="PersonalInfoChar"/>
    <w:qFormat/>
    <w:rsid w:val="00112BFF"/>
    <w:pPr>
      <w:spacing w:after="0" w:line="240" w:lineRule="auto"/>
    </w:pPr>
    <w:rPr>
      <w:rFonts w:ascii="Open Sans" w:hAnsi="Open Sans"/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112BFF"/>
    <w:pPr>
      <w:spacing w:after="0" w:line="240" w:lineRule="auto"/>
      <w:jc w:val="right"/>
    </w:pPr>
    <w:rPr>
      <w:rFonts w:ascii="Open Sans" w:hAnsi="Open Sans"/>
      <w:b/>
      <w:color w:val="E36C0A" w:themeColor="accent6" w:themeShade="BF"/>
      <w:sz w:val="20"/>
    </w:rPr>
  </w:style>
  <w:style w:type="character" w:customStyle="1" w:styleId="PersonalInfoChar">
    <w:name w:val="Personal Info Char"/>
    <w:basedOn w:val="DefaultParagraphFont"/>
    <w:link w:val="PersonalInfo"/>
    <w:rsid w:val="00112BFF"/>
    <w:rPr>
      <w:rFonts w:ascii="Open Sans" w:hAnsi="Open Sans"/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112BFF"/>
    <w:rPr>
      <w:rFonts w:ascii="Open Sans" w:hAnsi="Open Sans"/>
      <w:b/>
      <w:color w:val="E36C0A" w:themeColor="accent6" w:themeShade="BF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112BFF"/>
    <w:pPr>
      <w:spacing w:after="0" w:line="240" w:lineRule="auto"/>
    </w:pPr>
    <w:rPr>
      <w:rFonts w:ascii="Open Sans" w:hAnsi="Open Sans"/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112BFF"/>
    <w:rPr>
      <w:rFonts w:ascii="Open Sans" w:hAnsi="Open Sans"/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112BFF"/>
    <w:pPr>
      <w:jc w:val="right"/>
    </w:pPr>
    <w:rPr>
      <w:rFonts w:ascii="Open Sans" w:hAnsi="Open Sans"/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112BFF"/>
    <w:rPr>
      <w:rFonts w:ascii="Open Sans" w:hAnsi="Open Sans"/>
      <w:b/>
      <w:sz w:val="20"/>
    </w:rPr>
  </w:style>
  <w:style w:type="paragraph" w:customStyle="1" w:styleId="BulletedList">
    <w:name w:val="Bulleted List"/>
    <w:basedOn w:val="Normal"/>
    <w:qFormat/>
    <w:rsid w:val="00112BFF"/>
    <w:pPr>
      <w:spacing w:after="0" w:line="240" w:lineRule="auto"/>
      <w:contextualSpacing/>
    </w:pPr>
    <w:rPr>
      <w:rFonts w:ascii="Open Sans" w:hAnsi="Open Sans"/>
      <w:sz w:val="20"/>
    </w:rPr>
  </w:style>
  <w:style w:type="paragraph" w:styleId="ListParagraph">
    <w:name w:val="List Paragraph"/>
    <w:basedOn w:val="Normal"/>
    <w:uiPriority w:val="34"/>
    <w:qFormat/>
    <w:rsid w:val="00112BFF"/>
    <w:pPr>
      <w:ind w:left="720"/>
      <w:contextualSpacing/>
    </w:pPr>
    <w:rPr>
      <w:rFonts w:ascii="Open Sans" w:hAnsi="Open Sans"/>
      <w:sz w:val="20"/>
    </w:rPr>
  </w:style>
  <w:style w:type="paragraph" w:customStyle="1" w:styleId="bulletedlist1">
    <w:name w:val="bulleted list 1"/>
    <w:basedOn w:val="BulletedList"/>
    <w:rsid w:val="00112BFF"/>
    <w:pPr>
      <w:numPr>
        <w:numId w:val="4"/>
      </w:numPr>
      <w:spacing w:before="60" w:after="60"/>
    </w:pPr>
    <w:rPr>
      <w:rFonts w:cs="Open Sans"/>
      <w:b/>
      <w:color w:val="EB6400"/>
      <w:szCs w:val="16"/>
    </w:rPr>
  </w:style>
  <w:style w:type="paragraph" w:styleId="NormalWeb">
    <w:name w:val="Normal (Web)"/>
    <w:basedOn w:val="Normal"/>
    <w:uiPriority w:val="99"/>
    <w:unhideWhenUsed/>
    <w:rsid w:val="003F6D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CO\Backup\Olha%20Klok\TEMPLATE%20Library_new\Resume%20Template\Resume%20Template%20(201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6ED702-A66D-FF49-B9D2-F4AB5F384F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(2012)</Template>
  <TotalTime>117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SoftServe, Inc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Pasikov</dc:creator>
  <cp:lastModifiedBy>Luciano Villarroel</cp:lastModifiedBy>
  <cp:revision>24</cp:revision>
  <cp:lastPrinted>2010-08-19T13:50:00Z</cp:lastPrinted>
  <dcterms:created xsi:type="dcterms:W3CDTF">2023-03-03T19:18:00Z</dcterms:created>
  <dcterms:modified xsi:type="dcterms:W3CDTF">2023-11-19T20:02:00Z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