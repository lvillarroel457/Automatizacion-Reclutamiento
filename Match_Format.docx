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634A" w14:textId="77777777" w:rsidR="009D3E42" w:rsidRDefault="009D3E42"/>
    <w:tbl>
      <w:tblPr>
        <w:tblStyle w:val="TableGrid"/>
        <w:tblW w:w="5480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08"/>
        <w:gridCol w:w="7651"/>
      </w:tblGrid>
      <w:tr w:rsidR="00112BFF" w:rsidRPr="00BB4F5E" w14:paraId="45EF5365" w14:textId="77777777" w:rsidTr="00BB4F5E">
        <w:trPr>
          <w:trHeight w:val="617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1B532AAF" w14:textId="77777777" w:rsidR="00112BFF" w:rsidRDefault="0033647C" w:rsidP="0033647C">
            <w:pPr>
              <w:pStyle w:val="Name"/>
              <w:ind w:right="-111"/>
              <w:jc w:val="left"/>
              <w:rPr>
                <w:lang w:val="es-CL"/>
              </w:rPr>
            </w:pPr>
            <w:r w:rsidRPr="0033647C">
              <w:rPr>
                <w:lang w:val="es-CL"/>
              </w:rPr>
              <w:t>Informe de match para e</w:t>
            </w:r>
            <w:r>
              <w:rPr>
                <w:lang w:val="es-CL"/>
              </w:rPr>
              <w:t>l cargo {{cargo}}</w:t>
            </w:r>
          </w:p>
          <w:p w14:paraId="352ACC60" w14:textId="6552EE56" w:rsidR="009D1CD4" w:rsidRPr="00BB4F5E" w:rsidRDefault="009D1CD4" w:rsidP="00CE19F8">
            <w:pPr>
              <w:pStyle w:val="Name"/>
              <w:ind w:right="-111"/>
              <w:jc w:val="left"/>
              <w:rPr>
                <w:lang w:val="es-CL"/>
              </w:rPr>
            </w:pPr>
          </w:p>
        </w:tc>
      </w:tr>
      <w:tr w:rsidR="00112BFF" w:rsidRPr="005D6FA7" w14:paraId="3B5D4247" w14:textId="77777777" w:rsidTr="00060E8B">
        <w:trPr>
          <w:trHeight w:hRule="exact" w:val="314"/>
        </w:trPr>
        <w:tc>
          <w:tcPr>
            <w:tcW w:w="127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37B556C" w14:textId="77777777" w:rsidR="005903DD" w:rsidRDefault="005903DD" w:rsidP="00043945">
            <w:pPr>
              <w:pStyle w:val="Section"/>
            </w:pPr>
          </w:p>
          <w:p w14:paraId="7435FE5D" w14:textId="77777777" w:rsidR="005903DD" w:rsidRDefault="005903DD" w:rsidP="00043945">
            <w:pPr>
              <w:pStyle w:val="Section"/>
            </w:pPr>
          </w:p>
          <w:p w14:paraId="63BEC8E7" w14:textId="77777777" w:rsidR="0033647C" w:rsidRDefault="0033647C" w:rsidP="00043945">
            <w:pPr>
              <w:pStyle w:val="Section"/>
            </w:pPr>
          </w:p>
          <w:p w14:paraId="6D567B2D" w14:textId="77777777" w:rsidR="0033647C" w:rsidRDefault="0033647C" w:rsidP="00043945">
            <w:pPr>
              <w:pStyle w:val="Section"/>
            </w:pPr>
          </w:p>
          <w:p w14:paraId="25CE313F" w14:textId="77777777" w:rsidR="0033647C" w:rsidRDefault="0033647C" w:rsidP="00043945">
            <w:pPr>
              <w:pStyle w:val="Section"/>
            </w:pPr>
          </w:p>
          <w:p w14:paraId="35415AEE" w14:textId="77777777" w:rsidR="0033647C" w:rsidRDefault="0033647C" w:rsidP="00043945">
            <w:pPr>
              <w:pStyle w:val="Section"/>
            </w:pPr>
          </w:p>
          <w:p w14:paraId="4CFF0A55" w14:textId="77777777" w:rsidR="0033647C" w:rsidRDefault="0033647C" w:rsidP="00043945">
            <w:pPr>
              <w:pStyle w:val="Section"/>
            </w:pPr>
          </w:p>
          <w:p w14:paraId="33959CB4" w14:textId="486FA3B7" w:rsidR="0033647C" w:rsidRPr="008A6D41" w:rsidRDefault="0033647C" w:rsidP="00043945">
            <w:pPr>
              <w:pStyle w:val="Section"/>
            </w:pPr>
          </w:p>
        </w:tc>
        <w:tc>
          <w:tcPr>
            <w:tcW w:w="372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DA3866D" w14:textId="195206C5" w:rsidR="005D6CC2" w:rsidRPr="00CE19F8" w:rsidRDefault="00CE19F8" w:rsidP="00CE19F8">
            <w:pPr>
              <w:pStyle w:val="Name"/>
              <w:ind w:right="-111"/>
              <w:jc w:val="left"/>
              <w:rPr>
                <w:sz w:val="18"/>
                <w:szCs w:val="12"/>
              </w:rPr>
            </w:pPr>
            <w:r w:rsidRPr="00CE19F8">
              <w:rPr>
                <w:sz w:val="18"/>
                <w:szCs w:val="12"/>
              </w:rPr>
              <w:t xml:space="preserve">{% for c in </w:t>
            </w:r>
            <w:proofErr w:type="spellStart"/>
            <w:r w:rsidRPr="00CE19F8">
              <w:rPr>
                <w:sz w:val="18"/>
                <w:szCs w:val="12"/>
              </w:rPr>
              <w:t>candidatos</w:t>
            </w:r>
            <w:proofErr w:type="spellEnd"/>
            <w:r w:rsidRPr="00CE19F8">
              <w:rPr>
                <w:sz w:val="18"/>
                <w:szCs w:val="12"/>
              </w:rPr>
              <w:t xml:space="preserve"> %}</w:t>
            </w:r>
          </w:p>
          <w:p w14:paraId="2B210CF2" w14:textId="77777777" w:rsidR="0033647C" w:rsidRPr="0033647C" w:rsidRDefault="0033647C" w:rsidP="00043945">
            <w:pPr>
              <w:pStyle w:val="ContentBodyBold"/>
              <w:rPr>
                <w:rFonts w:cs="Open Sans"/>
                <w:sz w:val="24"/>
                <w:szCs w:val="32"/>
              </w:rPr>
            </w:pPr>
          </w:p>
          <w:p w14:paraId="78F622A2" w14:textId="77777777" w:rsidR="0033647C" w:rsidRPr="0033647C" w:rsidRDefault="0033647C" w:rsidP="00043945">
            <w:pPr>
              <w:pStyle w:val="ContentBodyBold"/>
              <w:rPr>
                <w:rFonts w:cs="Open Sans"/>
                <w:sz w:val="24"/>
                <w:szCs w:val="32"/>
              </w:rPr>
            </w:pPr>
          </w:p>
          <w:p w14:paraId="0CF7796D" w14:textId="77777777" w:rsidR="0033647C" w:rsidRPr="0033647C" w:rsidRDefault="0033647C" w:rsidP="00043945">
            <w:pPr>
              <w:pStyle w:val="ContentBodyBold"/>
              <w:rPr>
                <w:rFonts w:cs="Open Sans"/>
                <w:sz w:val="24"/>
                <w:szCs w:val="32"/>
              </w:rPr>
            </w:pPr>
          </w:p>
          <w:p w14:paraId="0DA984ED" w14:textId="188F238A" w:rsidR="0033647C" w:rsidRPr="0033647C" w:rsidRDefault="0033647C" w:rsidP="00043945">
            <w:pPr>
              <w:pStyle w:val="ContentBodyBold"/>
              <w:rPr>
                <w:rFonts w:cs="Open Sans"/>
                <w:sz w:val="24"/>
                <w:szCs w:val="32"/>
              </w:rPr>
            </w:pPr>
          </w:p>
        </w:tc>
      </w:tr>
      <w:tr w:rsidR="00112BFF" w:rsidRPr="005D6FA7" w14:paraId="1E553AEA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6B29F50" w14:textId="420791BE" w:rsidR="00BB4F5E" w:rsidRDefault="00FD265B" w:rsidP="00BB4F5E">
            <w:pPr>
              <w:pStyle w:val="Projectinformation"/>
              <w:ind w:left="0"/>
              <w:jc w:val="both"/>
            </w:pPr>
            <w:r>
              <w:rPr>
                <w:sz w:val="28"/>
                <w:szCs w:val="32"/>
              </w:rPr>
              <w:t xml:space="preserve">    </w:t>
            </w:r>
            <w:r w:rsidR="00BB4F5E" w:rsidRPr="00BB4F5E">
              <w:rPr>
                <w:sz w:val="28"/>
                <w:szCs w:val="32"/>
              </w:rPr>
              <w:t xml:space="preserve">Nombre </w:t>
            </w:r>
          </w:p>
          <w:p w14:paraId="1322C46B" w14:textId="77777777" w:rsidR="00FD265B" w:rsidRDefault="00FD265B" w:rsidP="009D3E42">
            <w:pPr>
              <w:pStyle w:val="Projectinformation"/>
              <w:ind w:left="0"/>
              <w:jc w:val="both"/>
              <w:rPr>
                <w:szCs w:val="24"/>
              </w:rPr>
            </w:pPr>
          </w:p>
          <w:p w14:paraId="08AB8A1C" w14:textId="6F2DEB80" w:rsidR="00BB4F5E" w:rsidRPr="00FD265B" w:rsidRDefault="00112BFF" w:rsidP="009D3E42">
            <w:pPr>
              <w:pStyle w:val="Projectinformation"/>
              <w:ind w:left="0"/>
              <w:jc w:val="both"/>
            </w:pPr>
            <w:proofErr w:type="spellStart"/>
            <w:r w:rsidRPr="00BB4F5E">
              <w:rPr>
                <w:sz w:val="22"/>
                <w:szCs w:val="24"/>
              </w:rPr>
              <w:t>P</w:t>
            </w:r>
            <w:r w:rsidR="0033647C" w:rsidRPr="00BB4F5E">
              <w:rPr>
                <w:sz w:val="22"/>
                <w:szCs w:val="24"/>
              </w:rPr>
              <w:t>osición</w:t>
            </w:r>
            <w:proofErr w:type="spellEnd"/>
            <w:r w:rsidR="0033647C" w:rsidRPr="00BB4F5E">
              <w:rPr>
                <w:sz w:val="22"/>
                <w:szCs w:val="24"/>
              </w:rPr>
              <w:t xml:space="preserve"> del matc</w:t>
            </w:r>
            <w:r w:rsidR="00BB4F5E">
              <w:rPr>
                <w:sz w:val="22"/>
                <w:szCs w:val="24"/>
              </w:rPr>
              <w:t>h</w:t>
            </w:r>
          </w:p>
          <w:p w14:paraId="702BEF83" w14:textId="4397DD3D" w:rsidR="0033647C" w:rsidRPr="00781FD5" w:rsidRDefault="0033647C" w:rsidP="0033647C">
            <w:pPr>
              <w:pStyle w:val="Projectinformation"/>
              <w:ind w:left="0"/>
              <w:jc w:val="left"/>
            </w:pPr>
          </w:p>
        </w:tc>
        <w:tc>
          <w:tcPr>
            <w:tcW w:w="3729" w:type="pct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4862B5A" w14:textId="7ADA804A" w:rsidR="00BB4F5E" w:rsidRPr="00BB4F5E" w:rsidRDefault="00BB4F5E" w:rsidP="00BB4F5E">
            <w:pPr>
              <w:pStyle w:val="ContentBodyBold"/>
              <w:rPr>
                <w:rFonts w:cs="Open Sans"/>
                <w:sz w:val="28"/>
                <w:szCs w:val="36"/>
              </w:rPr>
            </w:pPr>
            <w:r w:rsidRPr="0033647C">
              <w:rPr>
                <w:rFonts w:cs="Open Sans"/>
                <w:sz w:val="28"/>
                <w:szCs w:val="36"/>
              </w:rPr>
              <w:t>{{</w:t>
            </w:r>
            <w:r>
              <w:rPr>
                <w:rFonts w:cs="Open Sans"/>
                <w:sz w:val="28"/>
                <w:szCs w:val="36"/>
              </w:rPr>
              <w:t>c[‘Data</w:t>
            </w:r>
            <w:proofErr w:type="gramStart"/>
            <w:r>
              <w:rPr>
                <w:rFonts w:cs="Open Sans"/>
                <w:sz w:val="28"/>
                <w:szCs w:val="36"/>
              </w:rPr>
              <w:t>’][</w:t>
            </w:r>
            <w:proofErr w:type="gramEnd"/>
            <w:r>
              <w:rPr>
                <w:rFonts w:cs="Open Sans"/>
                <w:sz w:val="28"/>
                <w:szCs w:val="36"/>
              </w:rPr>
              <w:t>‘Nombre’]</w:t>
            </w:r>
            <w:r w:rsidRPr="0033647C">
              <w:rPr>
                <w:rFonts w:cs="Open Sans"/>
                <w:sz w:val="28"/>
                <w:szCs w:val="36"/>
              </w:rPr>
              <w:t>}}</w:t>
            </w:r>
          </w:p>
          <w:p w14:paraId="0C2C2FE0" w14:textId="77777777" w:rsidR="00BB4F5E" w:rsidRDefault="00BB4F5E" w:rsidP="0033647C">
            <w:pPr>
              <w:pStyle w:val="BodyText1"/>
              <w:rPr>
                <w:sz w:val="24"/>
                <w:szCs w:val="28"/>
              </w:rPr>
            </w:pPr>
          </w:p>
          <w:p w14:paraId="56D85B73" w14:textId="31AB7B76" w:rsidR="0033647C" w:rsidRPr="0033647C" w:rsidRDefault="0033647C" w:rsidP="0033647C">
            <w:pPr>
              <w:pStyle w:val="BodyText1"/>
              <w:rPr>
                <w:sz w:val="24"/>
                <w:szCs w:val="28"/>
              </w:rPr>
            </w:pPr>
            <w:r w:rsidRPr="0033647C">
              <w:rPr>
                <w:sz w:val="24"/>
                <w:szCs w:val="28"/>
              </w:rPr>
              <w:t>{{</w:t>
            </w:r>
            <w:proofErr w:type="spellStart"/>
            <w:proofErr w:type="gramStart"/>
            <w:r w:rsidR="003C67B6">
              <w:rPr>
                <w:sz w:val="24"/>
                <w:szCs w:val="28"/>
              </w:rPr>
              <w:t>loop.index</w:t>
            </w:r>
            <w:proofErr w:type="spellEnd"/>
            <w:proofErr w:type="gramEnd"/>
            <w:r w:rsidRPr="0033647C">
              <w:rPr>
                <w:sz w:val="24"/>
                <w:szCs w:val="28"/>
              </w:rPr>
              <w:t>}} de {{total}}</w:t>
            </w:r>
          </w:p>
          <w:p w14:paraId="01A47CD2" w14:textId="5E2036DC" w:rsidR="00492EC3" w:rsidRPr="0033647C" w:rsidRDefault="00492EC3" w:rsidP="002D46AB">
            <w:pPr>
              <w:pStyle w:val="BodyText1"/>
              <w:rPr>
                <w:sz w:val="22"/>
                <w:szCs w:val="24"/>
              </w:rPr>
            </w:pPr>
          </w:p>
        </w:tc>
      </w:tr>
      <w:tr w:rsidR="00112BFF" w:rsidRPr="005D6FA7" w14:paraId="1D73F55E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6C1E672" w14:textId="2FCCC78F" w:rsidR="00112BFF" w:rsidRPr="00781FD5" w:rsidRDefault="0033647C" w:rsidP="00043945">
            <w:pPr>
              <w:pStyle w:val="Projectinformation"/>
            </w:pPr>
            <w:proofErr w:type="spellStart"/>
            <w:r>
              <w:t>Porcentaje</w:t>
            </w:r>
            <w:proofErr w:type="spellEnd"/>
            <w:r>
              <w:t xml:space="preserve"> </w:t>
            </w:r>
            <w:proofErr w:type="spellStart"/>
            <w:r>
              <w:t>Promedio</w:t>
            </w:r>
            <w:proofErr w:type="spellEnd"/>
          </w:p>
        </w:tc>
        <w:tc>
          <w:tcPr>
            <w:tcW w:w="3729" w:type="pct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3432D722" w14:textId="3E9ACD38" w:rsidR="0033647C" w:rsidRPr="00C753BC" w:rsidRDefault="00492EC3" w:rsidP="002D46AB">
            <w:pPr>
              <w:pStyle w:val="BodyText1"/>
            </w:pPr>
            <w:r w:rsidRPr="0033647C">
              <w:rPr>
                <w:sz w:val="22"/>
                <w:szCs w:val="24"/>
              </w:rPr>
              <w:t>{{</w:t>
            </w:r>
            <w:proofErr w:type="gramStart"/>
            <w:r w:rsidR="003C67B6">
              <w:rPr>
                <w:sz w:val="22"/>
                <w:szCs w:val="24"/>
              </w:rPr>
              <w:t>c</w:t>
            </w:r>
            <w:r w:rsidR="002F23E7">
              <w:rPr>
                <w:sz w:val="22"/>
                <w:szCs w:val="24"/>
              </w:rPr>
              <w:t>[</w:t>
            </w:r>
            <w:proofErr w:type="gramEnd"/>
            <w:r w:rsidR="002F23E7">
              <w:rPr>
                <w:sz w:val="22"/>
                <w:szCs w:val="24"/>
              </w:rPr>
              <w:t>‘</w:t>
            </w:r>
            <w:proofErr w:type="spellStart"/>
            <w:r w:rsidR="002F23E7">
              <w:rPr>
                <w:sz w:val="22"/>
                <w:szCs w:val="24"/>
              </w:rPr>
              <w:t>Porcentaje</w:t>
            </w:r>
            <w:proofErr w:type="spellEnd"/>
            <w:r w:rsidR="002F23E7">
              <w:rPr>
                <w:sz w:val="22"/>
                <w:szCs w:val="24"/>
              </w:rPr>
              <w:t xml:space="preserve"> </w:t>
            </w:r>
            <w:proofErr w:type="spellStart"/>
            <w:r w:rsidR="002F23E7">
              <w:rPr>
                <w:sz w:val="22"/>
                <w:szCs w:val="24"/>
              </w:rPr>
              <w:t>Promedio</w:t>
            </w:r>
            <w:proofErr w:type="spellEnd"/>
            <w:r w:rsidR="002F23E7">
              <w:rPr>
                <w:sz w:val="22"/>
                <w:szCs w:val="24"/>
              </w:rPr>
              <w:t>’]</w:t>
            </w:r>
            <w:r w:rsidRPr="0033647C">
              <w:rPr>
                <w:sz w:val="22"/>
                <w:szCs w:val="24"/>
              </w:rPr>
              <w:t>}}</w:t>
            </w:r>
            <w:r w:rsidR="00C753BC">
              <w:t xml:space="preserve"> {% for key, value in </w:t>
            </w:r>
            <w:proofErr w:type="spellStart"/>
            <w:r w:rsidR="00C753BC">
              <w:t>c.items</w:t>
            </w:r>
            <w:proofErr w:type="spellEnd"/>
            <w:r w:rsidR="00C753BC">
              <w:t>()%}</w:t>
            </w:r>
          </w:p>
        </w:tc>
      </w:tr>
      <w:tr w:rsidR="00112BFF" w:rsidRPr="005D6FA7" w14:paraId="78364382" w14:textId="77777777" w:rsidTr="00FD265B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498CB9A" w14:textId="17C9151B" w:rsidR="00112BFF" w:rsidRPr="00781FD5" w:rsidRDefault="00112BFF" w:rsidP="002F23E7">
            <w:pPr>
              <w:pStyle w:val="Projectinformation"/>
              <w:ind w:left="0"/>
              <w:jc w:val="left"/>
            </w:pPr>
          </w:p>
        </w:tc>
        <w:tc>
          <w:tcPr>
            <w:tcW w:w="3729" w:type="pct"/>
            <w:tcBorders>
              <w:left w:val="single" w:sz="4" w:space="0" w:color="D9D9D9" w:themeColor="background1" w:themeShade="D9"/>
            </w:tcBorders>
          </w:tcPr>
          <w:p w14:paraId="26572514" w14:textId="656D6977" w:rsidR="002F23E7" w:rsidRPr="002D46AB" w:rsidRDefault="002F23E7" w:rsidP="002D46AB">
            <w:pPr>
              <w:pStyle w:val="BodyText1"/>
            </w:pPr>
            <w:r>
              <w:t xml:space="preserve">{% if </w:t>
            </w:r>
            <w:proofErr w:type="gramStart"/>
            <w:r>
              <w:t>key !</w:t>
            </w:r>
            <w:proofErr w:type="gramEnd"/>
            <w:r>
              <w:t>= ’Data’  and key != ‘</w:t>
            </w:r>
            <w:proofErr w:type="spellStart"/>
            <w:r>
              <w:t>Porcentaje</w:t>
            </w:r>
            <w:proofErr w:type="spellEnd"/>
            <w:r>
              <w:t xml:space="preserve"> </w:t>
            </w:r>
            <w:proofErr w:type="spellStart"/>
            <w:r>
              <w:t>Promedio</w:t>
            </w:r>
            <w:proofErr w:type="spellEnd"/>
            <w:r>
              <w:t>’ %}</w:t>
            </w:r>
          </w:p>
        </w:tc>
      </w:tr>
      <w:tr w:rsidR="00112BFF" w:rsidRPr="005D6FA7" w14:paraId="044785AA" w14:textId="77777777" w:rsidTr="00FD265B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2D604A3" w14:textId="7AC905D9" w:rsidR="00112BFF" w:rsidRPr="00781FD5" w:rsidRDefault="002F23E7" w:rsidP="00043945">
            <w:pPr>
              <w:pStyle w:val="Projectinformation"/>
            </w:pPr>
            <w:r>
              <w:t>{{key}}</w:t>
            </w:r>
          </w:p>
        </w:tc>
        <w:tc>
          <w:tcPr>
            <w:tcW w:w="3729" w:type="pct"/>
            <w:tcBorders>
              <w:left w:val="single" w:sz="4" w:space="0" w:color="D9D9D9" w:themeColor="background1" w:themeShade="D9"/>
            </w:tcBorders>
          </w:tcPr>
          <w:p w14:paraId="4F8351D2" w14:textId="77777777" w:rsidR="00C753BC" w:rsidRDefault="002F23E7" w:rsidP="00492EC3">
            <w:pPr>
              <w:pStyle w:val="Listbulleted"/>
              <w:numPr>
                <w:ilvl w:val="0"/>
                <w:numId w:val="0"/>
              </w:numPr>
              <w:ind w:left="360" w:hanging="360"/>
            </w:pPr>
            <w:r>
              <w:t>{{value}}</w:t>
            </w:r>
          </w:p>
          <w:p w14:paraId="1B842253" w14:textId="155BD276" w:rsidR="00CE19F8" w:rsidRPr="00FD265B" w:rsidRDefault="007B1743" w:rsidP="00FD265B">
            <w:pPr>
              <w:pStyle w:val="Listbulleted"/>
              <w:numPr>
                <w:ilvl w:val="0"/>
                <w:numId w:val="0"/>
              </w:numPr>
              <w:ind w:left="360" w:hanging="360"/>
            </w:pPr>
            <w:r>
              <w:t xml:space="preserve">{%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  <w:r w:rsidR="00FD265B">
              <w:t xml:space="preserve">  </w:t>
            </w:r>
            <w:r w:rsidR="00CE19F8" w:rsidRPr="00CE19F8">
              <w:rPr>
                <w:sz w:val="18"/>
                <w:szCs w:val="12"/>
              </w:rPr>
              <w:t xml:space="preserve">{% </w:t>
            </w:r>
            <w:proofErr w:type="spellStart"/>
            <w:r w:rsidR="00CE19F8">
              <w:rPr>
                <w:sz w:val="18"/>
                <w:szCs w:val="12"/>
              </w:rPr>
              <w:t>endfor</w:t>
            </w:r>
            <w:proofErr w:type="spellEnd"/>
            <w:r w:rsidR="00CE19F8" w:rsidRPr="00CE19F8">
              <w:rPr>
                <w:sz w:val="18"/>
                <w:szCs w:val="12"/>
              </w:rPr>
              <w:t xml:space="preserve"> %}</w:t>
            </w:r>
          </w:p>
          <w:p w14:paraId="1DD15F73" w14:textId="65D1779B" w:rsidR="00F32F3A" w:rsidRPr="002D46AB" w:rsidRDefault="00F32F3A" w:rsidP="00CE19F8">
            <w:pPr>
              <w:pStyle w:val="Listbulleted"/>
              <w:numPr>
                <w:ilvl w:val="0"/>
                <w:numId w:val="0"/>
              </w:numPr>
            </w:pPr>
          </w:p>
        </w:tc>
      </w:tr>
      <w:tr w:rsidR="00117C13" w:rsidRPr="005D6FA7" w14:paraId="3E3703D0" w14:textId="77777777" w:rsidTr="00117C13">
        <w:trPr>
          <w:trHeight w:val="83"/>
        </w:trPr>
        <w:tc>
          <w:tcPr>
            <w:tcW w:w="5000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EE04EAC" w14:textId="40F13F02" w:rsidR="00117C13" w:rsidRPr="005D6FA7" w:rsidRDefault="00117C13" w:rsidP="004F32AC">
            <w:pPr>
              <w:pStyle w:val="ContentBodyBold"/>
              <w:jc w:val="right"/>
              <w:rPr>
                <w:rFonts w:cs="Open Sans"/>
                <w:color w:val="auto"/>
                <w:sz w:val="18"/>
              </w:rPr>
            </w:pPr>
          </w:p>
        </w:tc>
      </w:tr>
    </w:tbl>
    <w:p w14:paraId="601F74F2" w14:textId="77777777" w:rsidR="00910CBB" w:rsidRPr="00CE19F8" w:rsidRDefault="00910CBB" w:rsidP="00112BFF"/>
    <w:sectPr w:rsidR="00910CBB" w:rsidRPr="00CE19F8" w:rsidSect="009D28D7">
      <w:headerReference w:type="default" r:id="rId11"/>
      <w:footerReference w:type="default" r:id="rId12"/>
      <w:headerReference w:type="first" r:id="rId13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2194" w14:textId="77777777" w:rsidR="007A0A28" w:rsidRDefault="007A0A28">
      <w:pPr>
        <w:spacing w:after="0" w:line="240" w:lineRule="auto"/>
      </w:pPr>
      <w:r>
        <w:separator/>
      </w:r>
    </w:p>
    <w:p w14:paraId="2E6012FE" w14:textId="77777777" w:rsidR="007A0A28" w:rsidRDefault="007A0A28"/>
    <w:p w14:paraId="36C5673A" w14:textId="77777777" w:rsidR="007A0A28" w:rsidRDefault="007A0A28" w:rsidP="00AA3053"/>
    <w:p w14:paraId="4E15E473" w14:textId="77777777" w:rsidR="007A0A28" w:rsidRDefault="007A0A28" w:rsidP="00AA3053"/>
    <w:p w14:paraId="38E9FB73" w14:textId="77777777" w:rsidR="007A0A28" w:rsidRDefault="007A0A28" w:rsidP="00AA3053"/>
    <w:p w14:paraId="0360454B" w14:textId="77777777" w:rsidR="007A0A28" w:rsidRDefault="007A0A28" w:rsidP="00AA3053"/>
  </w:endnote>
  <w:endnote w:type="continuationSeparator" w:id="0">
    <w:p w14:paraId="376ECBF2" w14:textId="77777777" w:rsidR="007A0A28" w:rsidRDefault="007A0A28">
      <w:pPr>
        <w:spacing w:after="0" w:line="240" w:lineRule="auto"/>
      </w:pPr>
      <w:r>
        <w:continuationSeparator/>
      </w:r>
    </w:p>
    <w:p w14:paraId="3092D483" w14:textId="77777777" w:rsidR="007A0A28" w:rsidRDefault="007A0A28"/>
    <w:p w14:paraId="0BEF7804" w14:textId="77777777" w:rsidR="007A0A28" w:rsidRDefault="007A0A28" w:rsidP="00AA3053"/>
    <w:p w14:paraId="7CDBDD6F" w14:textId="77777777" w:rsidR="007A0A28" w:rsidRDefault="007A0A28" w:rsidP="00AA3053"/>
    <w:p w14:paraId="19CADD11" w14:textId="77777777" w:rsidR="007A0A28" w:rsidRDefault="007A0A28" w:rsidP="00AA3053"/>
    <w:p w14:paraId="168FA4D4" w14:textId="77777777" w:rsidR="007A0A28" w:rsidRDefault="007A0A28" w:rsidP="00AA30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975861"/>
      <w:docPartObj>
        <w:docPartGallery w:val="Page Numbers (Bottom of Page)"/>
        <w:docPartUnique/>
      </w:docPartObj>
    </w:sdtPr>
    <w:sdtContent>
      <w:p w14:paraId="434AEC56" w14:textId="77777777" w:rsidR="00CC37EF" w:rsidRDefault="001123DE" w:rsidP="00FE678F">
        <w:pPr>
          <w:pStyle w:val="Footer"/>
          <w:tabs>
            <w:tab w:val="clear" w:pos="9360"/>
            <w:tab w:val="right" w:pos="9781"/>
          </w:tabs>
          <w:ind w:right="-421"/>
          <w:jc w:val="right"/>
          <w:rPr>
            <w:color w:val="808080" w:themeColor="background1" w:themeShade="80"/>
          </w:rPr>
        </w:pPr>
        <w:r w:rsidRPr="009D28D7">
          <w:rPr>
            <w:color w:val="808080" w:themeColor="background1" w:themeShade="80"/>
          </w:rPr>
          <w:fldChar w:fldCharType="begin"/>
        </w:r>
        <w:r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8538FC">
          <w:rPr>
            <w:noProof/>
            <w:color w:val="808080" w:themeColor="background1" w:themeShade="80"/>
          </w:rPr>
          <w:t>3</w:t>
        </w:r>
        <w:r w:rsidRPr="009D28D7">
          <w:rPr>
            <w:color w:val="808080" w:themeColor="background1" w:themeShade="80"/>
          </w:rPr>
          <w:fldChar w:fldCharType="end"/>
        </w:r>
      </w:p>
      <w:p w14:paraId="2C59879E" w14:textId="068DE7C7" w:rsidR="001123DE" w:rsidRDefault="00000000" w:rsidP="00CC37EF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16161" w14:textId="77777777" w:rsidR="007A0A28" w:rsidRDefault="007A0A28">
      <w:pPr>
        <w:spacing w:after="0" w:line="240" w:lineRule="auto"/>
      </w:pPr>
      <w:r>
        <w:separator/>
      </w:r>
    </w:p>
    <w:p w14:paraId="6421A83E" w14:textId="77777777" w:rsidR="007A0A28" w:rsidRDefault="007A0A28"/>
    <w:p w14:paraId="7A4042D6" w14:textId="77777777" w:rsidR="007A0A28" w:rsidRDefault="007A0A28" w:rsidP="00AA3053"/>
    <w:p w14:paraId="0E5116AA" w14:textId="77777777" w:rsidR="007A0A28" w:rsidRDefault="007A0A28" w:rsidP="00AA3053"/>
    <w:p w14:paraId="57DF223E" w14:textId="77777777" w:rsidR="007A0A28" w:rsidRDefault="007A0A28" w:rsidP="00AA3053"/>
    <w:p w14:paraId="26317DFD" w14:textId="77777777" w:rsidR="007A0A28" w:rsidRDefault="007A0A28" w:rsidP="00AA3053"/>
  </w:footnote>
  <w:footnote w:type="continuationSeparator" w:id="0">
    <w:p w14:paraId="4DFE5B71" w14:textId="77777777" w:rsidR="007A0A28" w:rsidRDefault="007A0A28">
      <w:pPr>
        <w:spacing w:after="0" w:line="240" w:lineRule="auto"/>
      </w:pPr>
      <w:r>
        <w:continuationSeparator/>
      </w:r>
    </w:p>
    <w:p w14:paraId="3206CA67" w14:textId="77777777" w:rsidR="007A0A28" w:rsidRDefault="007A0A28"/>
    <w:p w14:paraId="498FAEC7" w14:textId="77777777" w:rsidR="007A0A28" w:rsidRDefault="007A0A28" w:rsidP="00AA3053"/>
    <w:p w14:paraId="2830EE92" w14:textId="77777777" w:rsidR="007A0A28" w:rsidRDefault="007A0A28" w:rsidP="00AA3053"/>
    <w:p w14:paraId="783D2E8D" w14:textId="77777777" w:rsidR="007A0A28" w:rsidRDefault="007A0A28" w:rsidP="00AA3053"/>
    <w:p w14:paraId="5E2FDD6B" w14:textId="77777777" w:rsidR="007A0A28" w:rsidRDefault="007A0A28" w:rsidP="00AA30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8860" w14:textId="77777777" w:rsidR="001123DE" w:rsidRDefault="001123DE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[</w:t>
    </w:r>
    <w:r w:rsidRPr="003D3EC5">
      <w:rPr>
        <w:color w:val="A6A6A6" w:themeColor="background1" w:themeShade="A6"/>
      </w:rPr>
      <w:t xml:space="preserve">Name </w:t>
    </w:r>
    <w:r w:rsidRPr="003B37ED">
      <w:rPr>
        <w:rFonts w:cs="Open Sans"/>
        <w:color w:val="A6A6A6" w:themeColor="background1" w:themeShade="A6"/>
      </w:rPr>
      <w:t>Surname</w:t>
    </w:r>
    <w:r>
      <w:rPr>
        <w:color w:val="A6A6A6" w:themeColor="background1" w:themeShade="A6"/>
      </w:rPr>
      <w:t>]</w:t>
    </w:r>
  </w:p>
  <w:p w14:paraId="08A7C0F7" w14:textId="77777777" w:rsidR="001123DE" w:rsidRPr="00CC37EF" w:rsidRDefault="001123DE" w:rsidP="00CC37EF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Cs w:val="20"/>
      </w:rPr>
    </w:pPr>
    <w:r w:rsidRPr="003D3EC5">
      <w:rPr>
        <w:color w:val="A6A6A6" w:themeColor="background1" w:themeShade="A6"/>
        <w:szCs w:val="20"/>
      </w:rPr>
      <w:t>[Position]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5E28" w14:textId="77777777" w:rsidR="001123DE" w:rsidRDefault="001123DE" w:rsidP="00CF140C">
    <w:pPr>
      <w:pStyle w:val="Header"/>
      <w:ind w:left="-810"/>
      <w:jc w:val="both"/>
    </w:pPr>
    <w:r w:rsidRPr="00DF4EEA">
      <w:rPr>
        <w:noProof/>
        <w:lang w:val="uk-UA" w:eastAsia="uk-UA"/>
      </w:rPr>
      <w:drawing>
        <wp:inline distT="0" distB="0" distL="0" distR="0" wp14:anchorId="23534995" wp14:editId="4D3AA482">
          <wp:extent cx="1950000" cy="360000"/>
          <wp:effectExtent l="0" t="0" r="0" b="2540"/>
          <wp:docPr id="5" name="Picture 5" descr="A picture containing indoo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indoor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48AB"/>
    <w:multiLevelType w:val="hybridMultilevel"/>
    <w:tmpl w:val="9110B4E4"/>
    <w:lvl w:ilvl="0" w:tplc="3D229D0E">
      <w:start w:val="1"/>
      <w:numFmt w:val="bullet"/>
      <w:pStyle w:val="Listbulleted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E16EE"/>
    <w:multiLevelType w:val="hybridMultilevel"/>
    <w:tmpl w:val="569055D6"/>
    <w:lvl w:ilvl="0" w:tplc="1C7E5990">
      <w:start w:val="1"/>
      <w:numFmt w:val="decimal"/>
      <w:pStyle w:val="Listnumbered"/>
      <w:lvlText w:val="%1"/>
      <w:lvlJc w:val="left"/>
      <w:pPr>
        <w:ind w:left="51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98" w:hanging="360"/>
      </w:pPr>
    </w:lvl>
    <w:lvl w:ilvl="2" w:tplc="0422001B" w:tentative="1">
      <w:start w:val="1"/>
      <w:numFmt w:val="lowerRoman"/>
      <w:lvlText w:val="%3."/>
      <w:lvlJc w:val="right"/>
      <w:pPr>
        <w:ind w:left="2318" w:hanging="180"/>
      </w:pPr>
    </w:lvl>
    <w:lvl w:ilvl="3" w:tplc="0422000F" w:tentative="1">
      <w:start w:val="1"/>
      <w:numFmt w:val="decimal"/>
      <w:lvlText w:val="%4."/>
      <w:lvlJc w:val="left"/>
      <w:pPr>
        <w:ind w:left="3038" w:hanging="360"/>
      </w:pPr>
    </w:lvl>
    <w:lvl w:ilvl="4" w:tplc="04220019" w:tentative="1">
      <w:start w:val="1"/>
      <w:numFmt w:val="lowerLetter"/>
      <w:lvlText w:val="%5."/>
      <w:lvlJc w:val="left"/>
      <w:pPr>
        <w:ind w:left="3758" w:hanging="360"/>
      </w:pPr>
    </w:lvl>
    <w:lvl w:ilvl="5" w:tplc="0422001B" w:tentative="1">
      <w:start w:val="1"/>
      <w:numFmt w:val="lowerRoman"/>
      <w:lvlText w:val="%6."/>
      <w:lvlJc w:val="right"/>
      <w:pPr>
        <w:ind w:left="4478" w:hanging="180"/>
      </w:pPr>
    </w:lvl>
    <w:lvl w:ilvl="6" w:tplc="0422000F" w:tentative="1">
      <w:start w:val="1"/>
      <w:numFmt w:val="decimal"/>
      <w:lvlText w:val="%7."/>
      <w:lvlJc w:val="left"/>
      <w:pPr>
        <w:ind w:left="5198" w:hanging="360"/>
      </w:pPr>
    </w:lvl>
    <w:lvl w:ilvl="7" w:tplc="04220019" w:tentative="1">
      <w:start w:val="1"/>
      <w:numFmt w:val="lowerLetter"/>
      <w:lvlText w:val="%8."/>
      <w:lvlJc w:val="left"/>
      <w:pPr>
        <w:ind w:left="5918" w:hanging="360"/>
      </w:pPr>
    </w:lvl>
    <w:lvl w:ilvl="8" w:tplc="0422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5CE92313"/>
    <w:multiLevelType w:val="hybridMultilevel"/>
    <w:tmpl w:val="4A22749E"/>
    <w:lvl w:ilvl="0" w:tplc="6AB8B056">
      <w:start w:val="1"/>
      <w:numFmt w:val="bullet"/>
      <w:pStyle w:val="Listbulleted2"/>
      <w:lvlText w:val="o"/>
      <w:lvlJc w:val="left"/>
      <w:pPr>
        <w:ind w:left="94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6D73318A"/>
    <w:multiLevelType w:val="hybridMultilevel"/>
    <w:tmpl w:val="6572628E"/>
    <w:lvl w:ilvl="0" w:tplc="58B8EFEE">
      <w:start w:val="1"/>
      <w:numFmt w:val="bullet"/>
      <w:pStyle w:val="bulletedlist1"/>
      <w:lvlText w:val=""/>
      <w:lvlJc w:val="left"/>
      <w:pPr>
        <w:ind w:left="720" w:hanging="360"/>
      </w:pPr>
      <w:rPr>
        <w:rFonts w:ascii="Wingdings" w:hAnsi="Wingdings" w:hint="default"/>
        <w:color w:val="EB6400"/>
        <w:sz w:val="16"/>
        <w:szCs w:val="16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8220">
    <w:abstractNumId w:val="0"/>
  </w:num>
  <w:num w:numId="2" w16cid:durableId="1590196173">
    <w:abstractNumId w:val="1"/>
  </w:num>
  <w:num w:numId="3" w16cid:durableId="1207109134">
    <w:abstractNumId w:val="2"/>
  </w:num>
  <w:num w:numId="4" w16cid:durableId="106042896">
    <w:abstractNumId w:val="3"/>
  </w:num>
  <w:num w:numId="5" w16cid:durableId="29930486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11AD9"/>
    <w:rsid w:val="00024E30"/>
    <w:rsid w:val="000338B4"/>
    <w:rsid w:val="00042084"/>
    <w:rsid w:val="00050943"/>
    <w:rsid w:val="00055469"/>
    <w:rsid w:val="0006089B"/>
    <w:rsid w:val="00060E85"/>
    <w:rsid w:val="00060E8B"/>
    <w:rsid w:val="000619CB"/>
    <w:rsid w:val="00075F75"/>
    <w:rsid w:val="00080F3C"/>
    <w:rsid w:val="00091DC5"/>
    <w:rsid w:val="000B2F36"/>
    <w:rsid w:val="000C10B6"/>
    <w:rsid w:val="000C7EED"/>
    <w:rsid w:val="000E1904"/>
    <w:rsid w:val="000F1844"/>
    <w:rsid w:val="000F4643"/>
    <w:rsid w:val="001123DE"/>
    <w:rsid w:val="00112BFF"/>
    <w:rsid w:val="00117C13"/>
    <w:rsid w:val="00134FA4"/>
    <w:rsid w:val="0014166B"/>
    <w:rsid w:val="00150C86"/>
    <w:rsid w:val="001524A8"/>
    <w:rsid w:val="00160C29"/>
    <w:rsid w:val="001B3F27"/>
    <w:rsid w:val="001C2BD8"/>
    <w:rsid w:val="001C3112"/>
    <w:rsid w:val="001D31AD"/>
    <w:rsid w:val="001E3D26"/>
    <w:rsid w:val="001E5C69"/>
    <w:rsid w:val="00204EC7"/>
    <w:rsid w:val="00205575"/>
    <w:rsid w:val="00206987"/>
    <w:rsid w:val="002242CB"/>
    <w:rsid w:val="00226A0E"/>
    <w:rsid w:val="00230683"/>
    <w:rsid w:val="0025648A"/>
    <w:rsid w:val="00265344"/>
    <w:rsid w:val="00277112"/>
    <w:rsid w:val="0029788B"/>
    <w:rsid w:val="002A7C28"/>
    <w:rsid w:val="002B68D6"/>
    <w:rsid w:val="002C4A2D"/>
    <w:rsid w:val="002C597E"/>
    <w:rsid w:val="002D46AB"/>
    <w:rsid w:val="002E1F2D"/>
    <w:rsid w:val="002F23E7"/>
    <w:rsid w:val="002F4E69"/>
    <w:rsid w:val="00325835"/>
    <w:rsid w:val="0033647C"/>
    <w:rsid w:val="003744C8"/>
    <w:rsid w:val="00374D9E"/>
    <w:rsid w:val="00380FBE"/>
    <w:rsid w:val="00391DE5"/>
    <w:rsid w:val="003A1FD3"/>
    <w:rsid w:val="003A456B"/>
    <w:rsid w:val="003B37ED"/>
    <w:rsid w:val="003C67B6"/>
    <w:rsid w:val="003D0F5C"/>
    <w:rsid w:val="003D1152"/>
    <w:rsid w:val="003D3EC5"/>
    <w:rsid w:val="003F3D17"/>
    <w:rsid w:val="003F6D16"/>
    <w:rsid w:val="00407922"/>
    <w:rsid w:val="00411873"/>
    <w:rsid w:val="004121E7"/>
    <w:rsid w:val="004223B2"/>
    <w:rsid w:val="00430764"/>
    <w:rsid w:val="00432CF4"/>
    <w:rsid w:val="004513B2"/>
    <w:rsid w:val="00454343"/>
    <w:rsid w:val="00460E85"/>
    <w:rsid w:val="00492EC3"/>
    <w:rsid w:val="004A2899"/>
    <w:rsid w:val="004A6B80"/>
    <w:rsid w:val="004A7960"/>
    <w:rsid w:val="004C0C5F"/>
    <w:rsid w:val="004E3028"/>
    <w:rsid w:val="004F1578"/>
    <w:rsid w:val="0051269A"/>
    <w:rsid w:val="00543EF3"/>
    <w:rsid w:val="00544630"/>
    <w:rsid w:val="00560AD8"/>
    <w:rsid w:val="005731A7"/>
    <w:rsid w:val="00574C0C"/>
    <w:rsid w:val="00580E32"/>
    <w:rsid w:val="005903DD"/>
    <w:rsid w:val="00592753"/>
    <w:rsid w:val="005B4D9F"/>
    <w:rsid w:val="005C1960"/>
    <w:rsid w:val="005D2295"/>
    <w:rsid w:val="005D6246"/>
    <w:rsid w:val="005D6CC2"/>
    <w:rsid w:val="005F2259"/>
    <w:rsid w:val="005F52A2"/>
    <w:rsid w:val="006010B9"/>
    <w:rsid w:val="00604307"/>
    <w:rsid w:val="0060742C"/>
    <w:rsid w:val="0060756C"/>
    <w:rsid w:val="00611990"/>
    <w:rsid w:val="00624B86"/>
    <w:rsid w:val="006321C9"/>
    <w:rsid w:val="00647056"/>
    <w:rsid w:val="00664763"/>
    <w:rsid w:val="006715D9"/>
    <w:rsid w:val="00672374"/>
    <w:rsid w:val="00685C27"/>
    <w:rsid w:val="00695418"/>
    <w:rsid w:val="006A1527"/>
    <w:rsid w:val="006A2E83"/>
    <w:rsid w:val="006C3BF6"/>
    <w:rsid w:val="006C7E91"/>
    <w:rsid w:val="006D17F3"/>
    <w:rsid w:val="006D3784"/>
    <w:rsid w:val="006E483B"/>
    <w:rsid w:val="006F21A9"/>
    <w:rsid w:val="00722085"/>
    <w:rsid w:val="00724DF5"/>
    <w:rsid w:val="00734827"/>
    <w:rsid w:val="00735394"/>
    <w:rsid w:val="00747486"/>
    <w:rsid w:val="00747DC0"/>
    <w:rsid w:val="00761857"/>
    <w:rsid w:val="00771087"/>
    <w:rsid w:val="00795923"/>
    <w:rsid w:val="007A0A28"/>
    <w:rsid w:val="007B0F8B"/>
    <w:rsid w:val="007B1743"/>
    <w:rsid w:val="007B4C03"/>
    <w:rsid w:val="007B57A6"/>
    <w:rsid w:val="007B6E2A"/>
    <w:rsid w:val="007C1956"/>
    <w:rsid w:val="007C4DA4"/>
    <w:rsid w:val="007C75EA"/>
    <w:rsid w:val="007D7A1D"/>
    <w:rsid w:val="007E0FD0"/>
    <w:rsid w:val="007F6972"/>
    <w:rsid w:val="0081039C"/>
    <w:rsid w:val="00815E75"/>
    <w:rsid w:val="00820C59"/>
    <w:rsid w:val="008213A9"/>
    <w:rsid w:val="00827DC7"/>
    <w:rsid w:val="00832EBE"/>
    <w:rsid w:val="0083726E"/>
    <w:rsid w:val="00847068"/>
    <w:rsid w:val="008538FC"/>
    <w:rsid w:val="008601CC"/>
    <w:rsid w:val="00887140"/>
    <w:rsid w:val="008935D4"/>
    <w:rsid w:val="008935FA"/>
    <w:rsid w:val="008A14BB"/>
    <w:rsid w:val="008A742A"/>
    <w:rsid w:val="008A7819"/>
    <w:rsid w:val="008B6C3C"/>
    <w:rsid w:val="008C2AD8"/>
    <w:rsid w:val="008C608A"/>
    <w:rsid w:val="008F2FF2"/>
    <w:rsid w:val="008F3439"/>
    <w:rsid w:val="00901622"/>
    <w:rsid w:val="00910CBB"/>
    <w:rsid w:val="0091581C"/>
    <w:rsid w:val="00931820"/>
    <w:rsid w:val="00960A2B"/>
    <w:rsid w:val="0097068F"/>
    <w:rsid w:val="009722EA"/>
    <w:rsid w:val="00976B8B"/>
    <w:rsid w:val="00981FAE"/>
    <w:rsid w:val="0098584C"/>
    <w:rsid w:val="00997D25"/>
    <w:rsid w:val="009B3F08"/>
    <w:rsid w:val="009B729B"/>
    <w:rsid w:val="009C73F1"/>
    <w:rsid w:val="009D0AA4"/>
    <w:rsid w:val="009D1CD4"/>
    <w:rsid w:val="009D28D7"/>
    <w:rsid w:val="009D3E42"/>
    <w:rsid w:val="009E5A34"/>
    <w:rsid w:val="00A0001A"/>
    <w:rsid w:val="00A141EE"/>
    <w:rsid w:val="00A1616A"/>
    <w:rsid w:val="00A16EBF"/>
    <w:rsid w:val="00A54918"/>
    <w:rsid w:val="00A749F1"/>
    <w:rsid w:val="00A97BA1"/>
    <w:rsid w:val="00AA3053"/>
    <w:rsid w:val="00AA50D6"/>
    <w:rsid w:val="00AA51A4"/>
    <w:rsid w:val="00AA6298"/>
    <w:rsid w:val="00AB254B"/>
    <w:rsid w:val="00AC4FC0"/>
    <w:rsid w:val="00AD7D85"/>
    <w:rsid w:val="00AF7026"/>
    <w:rsid w:val="00AF7492"/>
    <w:rsid w:val="00B1053A"/>
    <w:rsid w:val="00B1457D"/>
    <w:rsid w:val="00B3112E"/>
    <w:rsid w:val="00B51F59"/>
    <w:rsid w:val="00B6111C"/>
    <w:rsid w:val="00B863C7"/>
    <w:rsid w:val="00B86656"/>
    <w:rsid w:val="00BA11ED"/>
    <w:rsid w:val="00BA1C87"/>
    <w:rsid w:val="00BB07F2"/>
    <w:rsid w:val="00BB4F5E"/>
    <w:rsid w:val="00BC7C14"/>
    <w:rsid w:val="00BE0BC5"/>
    <w:rsid w:val="00C02CAF"/>
    <w:rsid w:val="00C1157E"/>
    <w:rsid w:val="00C11E30"/>
    <w:rsid w:val="00C11ECF"/>
    <w:rsid w:val="00C14F2E"/>
    <w:rsid w:val="00C16FED"/>
    <w:rsid w:val="00C21D24"/>
    <w:rsid w:val="00C31858"/>
    <w:rsid w:val="00C65ECC"/>
    <w:rsid w:val="00C67179"/>
    <w:rsid w:val="00C753BC"/>
    <w:rsid w:val="00C934A7"/>
    <w:rsid w:val="00C95D8E"/>
    <w:rsid w:val="00C9749E"/>
    <w:rsid w:val="00CB0A11"/>
    <w:rsid w:val="00CB32F2"/>
    <w:rsid w:val="00CB702A"/>
    <w:rsid w:val="00CC21AA"/>
    <w:rsid w:val="00CC37EF"/>
    <w:rsid w:val="00CC46BC"/>
    <w:rsid w:val="00CC7565"/>
    <w:rsid w:val="00CE19F8"/>
    <w:rsid w:val="00CF140C"/>
    <w:rsid w:val="00D05720"/>
    <w:rsid w:val="00D313CE"/>
    <w:rsid w:val="00D62036"/>
    <w:rsid w:val="00D76374"/>
    <w:rsid w:val="00D976ED"/>
    <w:rsid w:val="00DC6618"/>
    <w:rsid w:val="00E01672"/>
    <w:rsid w:val="00E02D4E"/>
    <w:rsid w:val="00E14292"/>
    <w:rsid w:val="00E22E93"/>
    <w:rsid w:val="00E606C4"/>
    <w:rsid w:val="00EA7713"/>
    <w:rsid w:val="00EA7E7E"/>
    <w:rsid w:val="00EB32B3"/>
    <w:rsid w:val="00EB5D39"/>
    <w:rsid w:val="00EB65A9"/>
    <w:rsid w:val="00EB6AA1"/>
    <w:rsid w:val="00EE2D69"/>
    <w:rsid w:val="00EF60B5"/>
    <w:rsid w:val="00EF6615"/>
    <w:rsid w:val="00F00E0B"/>
    <w:rsid w:val="00F04469"/>
    <w:rsid w:val="00F17EE7"/>
    <w:rsid w:val="00F30358"/>
    <w:rsid w:val="00F31FB5"/>
    <w:rsid w:val="00F32F3A"/>
    <w:rsid w:val="00F356BB"/>
    <w:rsid w:val="00F47473"/>
    <w:rsid w:val="00F56919"/>
    <w:rsid w:val="00F61A09"/>
    <w:rsid w:val="00F63B64"/>
    <w:rsid w:val="00F70145"/>
    <w:rsid w:val="00F83DE6"/>
    <w:rsid w:val="00FC0BAA"/>
    <w:rsid w:val="00FD265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63BDE"/>
  <w15:docId w15:val="{A650ADD7-2E66-47AE-92C4-8F65C0BB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1"/>
    <w:rsid w:val="00724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B37ED"/>
    <w:pPr>
      <w:tabs>
        <w:tab w:val="center" w:pos="4680"/>
        <w:tab w:val="right" w:pos="9360"/>
      </w:tabs>
      <w:spacing w:after="0" w:line="240" w:lineRule="auto"/>
    </w:pPr>
    <w:rPr>
      <w:rFonts w:ascii="Open Sans" w:hAnsi="Open Sans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B37ED"/>
    <w:rPr>
      <w:rFonts w:ascii="Open Sans" w:hAnsi="Open Sans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Position">
    <w:name w:val="Position"/>
    <w:basedOn w:val="Normal"/>
    <w:rsid w:val="0083726E"/>
    <w:pPr>
      <w:spacing w:after="0" w:line="240" w:lineRule="auto"/>
      <w:jc w:val="right"/>
    </w:pPr>
    <w:rPr>
      <w:rFonts w:ascii="Open Sans" w:hAnsi="Open Sans" w:cs="Open Sans"/>
      <w:b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paragraph" w:customStyle="1" w:styleId="Projectname">
    <w:name w:val="Project name"/>
    <w:basedOn w:val="Normal"/>
    <w:rsid w:val="00F31FB5"/>
    <w:pPr>
      <w:spacing w:after="0" w:line="240" w:lineRule="auto"/>
      <w:contextualSpacing/>
    </w:pPr>
    <w:rPr>
      <w:rFonts w:ascii="Open Sans" w:hAnsi="Open Sans" w:cs="Open Sans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rojectinformation">
    <w:name w:val="Project information"/>
    <w:basedOn w:val="Normal"/>
    <w:rsid w:val="004F1578"/>
    <w:pPr>
      <w:spacing w:after="0" w:line="240" w:lineRule="auto"/>
      <w:ind w:left="-115"/>
      <w:jc w:val="right"/>
    </w:pPr>
    <w:rPr>
      <w:rFonts w:ascii="Open Sans" w:hAnsi="Open Sans" w:cs="Open Sans"/>
      <w:b/>
      <w:sz w:val="20"/>
    </w:rPr>
  </w:style>
  <w:style w:type="paragraph" w:customStyle="1" w:styleId="Listnumbered">
    <w:name w:val="List numbered"/>
    <w:basedOn w:val="Listbulleted"/>
    <w:rsid w:val="004A7960"/>
    <w:pPr>
      <w:numPr>
        <w:numId w:val="2"/>
      </w:numPr>
      <w:ind w:left="363" w:hanging="204"/>
    </w:pPr>
  </w:style>
  <w:style w:type="paragraph" w:customStyle="1" w:styleId="BodyText1">
    <w:name w:val="Body Text1"/>
    <w:basedOn w:val="Normal"/>
    <w:rsid w:val="002F4E69"/>
    <w:pPr>
      <w:spacing w:after="0" w:line="240" w:lineRule="auto"/>
    </w:pPr>
    <w:rPr>
      <w:rFonts w:ascii="Open Sans" w:hAnsi="Open Sans" w:cs="Open Sans"/>
      <w:sz w:val="20"/>
    </w:rPr>
  </w:style>
  <w:style w:type="paragraph" w:customStyle="1" w:styleId="Section">
    <w:name w:val="Section"/>
    <w:basedOn w:val="Normal"/>
    <w:rsid w:val="00F31FB5"/>
    <w:pPr>
      <w:spacing w:after="0" w:line="240" w:lineRule="auto"/>
    </w:pPr>
    <w:rPr>
      <w:rFonts w:ascii="Open Sans" w:hAnsi="Open Sans" w:cs="Open Sans"/>
      <w:b/>
    </w:rPr>
  </w:style>
  <w:style w:type="paragraph" w:customStyle="1" w:styleId="Skillssubsection">
    <w:name w:val="Skills subsection"/>
    <w:basedOn w:val="Normal"/>
    <w:rsid w:val="00F31FB5"/>
    <w:pPr>
      <w:tabs>
        <w:tab w:val="left" w:pos="3337"/>
      </w:tabs>
      <w:spacing w:before="120" w:after="120" w:line="240" w:lineRule="auto"/>
    </w:pPr>
    <w:rPr>
      <w:rFonts w:ascii="Open Sans" w:hAnsi="Open Sans" w:cs="Open Sans"/>
      <w:color w:val="000000" w:themeColor="text1"/>
    </w:rPr>
  </w:style>
  <w:style w:type="paragraph" w:customStyle="1" w:styleId="Listbulleted">
    <w:name w:val="List bulleted"/>
    <w:basedOn w:val="Normal"/>
    <w:rsid w:val="00960A2B"/>
    <w:pPr>
      <w:numPr>
        <w:numId w:val="1"/>
      </w:numPr>
      <w:spacing w:after="0" w:line="240" w:lineRule="auto"/>
      <w:contextualSpacing/>
    </w:pPr>
    <w:rPr>
      <w:rFonts w:ascii="Open Sans" w:hAnsi="Open Sans" w:cs="Open San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3E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E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E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E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EF3"/>
    <w:rPr>
      <w:b/>
      <w:bCs/>
      <w:sz w:val="20"/>
      <w:szCs w:val="20"/>
    </w:rPr>
  </w:style>
  <w:style w:type="paragraph" w:customStyle="1" w:styleId="Name">
    <w:name w:val="Name"/>
    <w:basedOn w:val="Normal"/>
    <w:link w:val="NameChar"/>
    <w:rsid w:val="0083726E"/>
    <w:pPr>
      <w:spacing w:after="0" w:line="240" w:lineRule="auto"/>
      <w:jc w:val="right"/>
    </w:pPr>
    <w:rPr>
      <w:rFonts w:ascii="Open Sans" w:hAnsi="Open Sans" w:cs="Open Sans"/>
      <w:b/>
      <w:sz w:val="32"/>
    </w:rPr>
  </w:style>
  <w:style w:type="paragraph" w:customStyle="1" w:styleId="Listbulleted2">
    <w:name w:val="List bulleted2"/>
    <w:basedOn w:val="Listbulleted"/>
    <w:rsid w:val="0006089B"/>
    <w:pPr>
      <w:numPr>
        <w:numId w:val="3"/>
      </w:numPr>
      <w:ind w:left="408" w:hanging="204"/>
    </w:pPr>
  </w:style>
  <w:style w:type="character" w:customStyle="1" w:styleId="NameChar">
    <w:name w:val="Name Char"/>
    <w:basedOn w:val="DefaultParagraphFont"/>
    <w:link w:val="Name"/>
    <w:rsid w:val="00112BFF"/>
    <w:rPr>
      <w:rFonts w:ascii="Open Sans" w:hAnsi="Open Sans" w:cs="Open Sans"/>
      <w:b/>
      <w:sz w:val="32"/>
    </w:rPr>
  </w:style>
  <w:style w:type="paragraph" w:customStyle="1" w:styleId="PersonalInfo">
    <w:name w:val="Personal Info"/>
    <w:basedOn w:val="Normal"/>
    <w:link w:val="PersonalInfoChar"/>
    <w:qFormat/>
    <w:rsid w:val="00112BFF"/>
    <w:pPr>
      <w:spacing w:after="0" w:line="240" w:lineRule="auto"/>
    </w:pPr>
    <w:rPr>
      <w:rFonts w:ascii="Open Sans" w:hAnsi="Open Sans"/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112BFF"/>
    <w:pPr>
      <w:spacing w:after="0" w:line="240" w:lineRule="auto"/>
      <w:jc w:val="right"/>
    </w:pPr>
    <w:rPr>
      <w:rFonts w:ascii="Open Sans" w:hAnsi="Open Sans"/>
      <w:b/>
      <w:color w:val="E36C0A" w:themeColor="accent6" w:themeShade="BF"/>
      <w:sz w:val="20"/>
    </w:rPr>
  </w:style>
  <w:style w:type="character" w:customStyle="1" w:styleId="PersonalInfoChar">
    <w:name w:val="Personal Info Char"/>
    <w:basedOn w:val="DefaultParagraphFont"/>
    <w:link w:val="PersonalInfo"/>
    <w:rsid w:val="00112BFF"/>
    <w:rPr>
      <w:rFonts w:ascii="Open Sans" w:hAnsi="Open Sans"/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112BFF"/>
    <w:rPr>
      <w:rFonts w:ascii="Open Sans" w:hAnsi="Open Sans"/>
      <w:b/>
      <w:color w:val="E36C0A" w:themeColor="accent6" w:themeShade="BF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112BFF"/>
    <w:pPr>
      <w:spacing w:after="0" w:line="240" w:lineRule="auto"/>
    </w:pPr>
    <w:rPr>
      <w:rFonts w:ascii="Open Sans" w:hAnsi="Open Sans"/>
      <w:b/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112BFF"/>
    <w:rPr>
      <w:rFonts w:ascii="Open Sans" w:hAnsi="Open Sans"/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112BFF"/>
    <w:pPr>
      <w:jc w:val="right"/>
    </w:pPr>
    <w:rPr>
      <w:rFonts w:ascii="Open Sans" w:hAnsi="Open Sans"/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112BFF"/>
    <w:rPr>
      <w:rFonts w:ascii="Open Sans" w:hAnsi="Open Sans"/>
      <w:b/>
      <w:sz w:val="20"/>
    </w:rPr>
  </w:style>
  <w:style w:type="paragraph" w:customStyle="1" w:styleId="BulletedList">
    <w:name w:val="Bulleted List"/>
    <w:basedOn w:val="Normal"/>
    <w:qFormat/>
    <w:rsid w:val="00112BFF"/>
    <w:pPr>
      <w:spacing w:after="0" w:line="240" w:lineRule="auto"/>
      <w:contextualSpacing/>
    </w:pPr>
    <w:rPr>
      <w:rFonts w:ascii="Open Sans" w:hAnsi="Open Sans"/>
      <w:sz w:val="20"/>
    </w:rPr>
  </w:style>
  <w:style w:type="paragraph" w:styleId="ListParagraph">
    <w:name w:val="List Paragraph"/>
    <w:basedOn w:val="Normal"/>
    <w:uiPriority w:val="34"/>
    <w:qFormat/>
    <w:rsid w:val="00112BFF"/>
    <w:pPr>
      <w:ind w:left="720"/>
      <w:contextualSpacing/>
    </w:pPr>
    <w:rPr>
      <w:rFonts w:ascii="Open Sans" w:hAnsi="Open Sans"/>
      <w:sz w:val="20"/>
    </w:rPr>
  </w:style>
  <w:style w:type="paragraph" w:customStyle="1" w:styleId="bulletedlist1">
    <w:name w:val="bulleted list 1"/>
    <w:basedOn w:val="BulletedList"/>
    <w:rsid w:val="00112BFF"/>
    <w:pPr>
      <w:numPr>
        <w:numId w:val="4"/>
      </w:numPr>
      <w:spacing w:before="60" w:after="60"/>
    </w:pPr>
    <w:rPr>
      <w:rFonts w:cs="Open Sans"/>
      <w:b/>
      <w:color w:val="EB6400"/>
      <w:szCs w:val="16"/>
    </w:rPr>
  </w:style>
  <w:style w:type="paragraph" w:styleId="NormalWeb">
    <w:name w:val="Normal (Web)"/>
    <w:basedOn w:val="Normal"/>
    <w:uiPriority w:val="99"/>
    <w:unhideWhenUsed/>
    <w:rsid w:val="003F6D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CO\Backup\Olha%20Klok\TEMPLATE%20Library_new\Resume%20Template\Resume%20Template%20(201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6ED702-A66D-FF49-B9D2-F4AB5F38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(2012)</Template>
  <TotalTime>164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SoftServe, Inc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Pasikov</dc:creator>
  <cp:lastModifiedBy>Luciano Villarroel</cp:lastModifiedBy>
  <cp:revision>52</cp:revision>
  <cp:lastPrinted>2010-08-19T13:50:00Z</cp:lastPrinted>
  <dcterms:created xsi:type="dcterms:W3CDTF">2023-03-03T19:18:00Z</dcterms:created>
  <dcterms:modified xsi:type="dcterms:W3CDTF">2023-11-19T21:20:00Z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